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
          <w:szCs w:val="2"/>
        </w:rPr>
        <w:id w:val="89512093"/>
        <w:lock w:val="sdtContentLocked"/>
        <w:group/>
      </w:sdtPr>
      <w:sdtEndPr>
        <w:rPr>
          <w:b w:val="0"/>
          <w:bCs w:val="0"/>
        </w:rPr>
      </w:sdtEndPr>
      <w:sdtContent>
        <w:sdt>
          <w:sdtPr>
            <w:rPr>
              <w:rFonts w:eastAsia="Times New Roman"/>
              <w:color w:val="FF0000"/>
              <w:sz w:val="56"/>
              <w:szCs w:val="96"/>
            </w:rPr>
            <w:alias w:val="Post Title"/>
            <w:id w:val="89512082"/>
            <w:placeholder>
              <w:docPart w:val="89512082"/>
            </w:placeholder>
            <w:dataBinding w:xpath="/ns0:BlogPostInfo/ns0:PostTitle" w:storeItemID="{5F329CAD-B019-4FA6-9FEF-74898909AD20}"/>
            <w:text/>
          </w:sdtPr>
          <w:sdtContent>
            <w:p w14:paraId="07C614A8" w14:textId="580C2251" w:rsidR="00E61595" w:rsidRPr="00D0564D" w:rsidRDefault="00D0564D" w:rsidP="00D0564D">
              <w:pPr>
                <w:pStyle w:val="Heading1"/>
                <w:jc w:val="center"/>
                <w:rPr>
                  <w:color w:val="FF0000"/>
                  <w:sz w:val="56"/>
                  <w:szCs w:val="96"/>
                </w:rPr>
              </w:pPr>
              <w:r w:rsidRPr="00D0564D">
                <w:rPr>
                  <w:rFonts w:eastAsia="Times New Roman"/>
                  <w:color w:val="FF0000"/>
                  <w:sz w:val="56"/>
                  <w:szCs w:val="96"/>
                </w:rPr>
                <w:t>An Overview on COVID-19 in Pakistan</w:t>
              </w:r>
            </w:p>
          </w:sdtContent>
        </w:sdt>
        <w:p w14:paraId="55132F4C" w14:textId="77777777" w:rsidR="00E61595" w:rsidRDefault="00E61595">
          <w:pPr>
            <w:pStyle w:val="underline"/>
          </w:pPr>
        </w:p>
        <w:p w14:paraId="5C0A4E46" w14:textId="77777777" w:rsidR="00E61595" w:rsidRDefault="003B489D">
          <w:pPr>
            <w:pStyle w:val="PadderBetweenControlandBody"/>
          </w:pPr>
        </w:p>
      </w:sdtContent>
    </w:sdt>
    <w:p w14:paraId="30169EF6" w14:textId="3AD2C9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b/>
          <w:bCs/>
          <w:i/>
          <w:iCs/>
          <w:sz w:val="24"/>
          <w:szCs w:val="24"/>
        </w:rPr>
        <w:t>Disclaimer:</w:t>
      </w:r>
      <w:r w:rsidRPr="00D0564D">
        <w:rPr>
          <w:rFonts w:ascii="Times New Roman" w:eastAsia="Times New Roman" w:hAnsi="Times New Roman" w:cs="Times New Roman"/>
          <w:i/>
          <w:iCs/>
          <w:sz w:val="24"/>
          <w:szCs w:val="24"/>
        </w:rPr>
        <w:t xml:space="preserve"> Detailed</w:t>
      </w:r>
      <w:r w:rsidRPr="00D0564D">
        <w:rPr>
          <w:rFonts w:ascii="Times New Roman" w:eastAsia="Times New Roman" w:hAnsi="Times New Roman" w:cs="Times New Roman"/>
          <w:i/>
          <w:iCs/>
          <w:sz w:val="24"/>
          <w:szCs w:val="24"/>
        </w:rPr>
        <w:t xml:space="preserve"> information may contain mistakes and oversights from the real information or realities </w:t>
      </w:r>
      <w:r w:rsidRPr="00D0564D">
        <w:rPr>
          <w:rFonts w:ascii="Times New Roman" w:eastAsia="Times New Roman" w:hAnsi="Times New Roman" w:cs="Times New Roman"/>
          <w:i/>
          <w:iCs/>
          <w:sz w:val="24"/>
          <w:szCs w:val="24"/>
        </w:rPr>
        <w:t>involved. Please</w:t>
      </w:r>
      <w:r w:rsidRPr="00D0564D">
        <w:rPr>
          <w:rFonts w:ascii="Times New Roman" w:eastAsia="Times New Roman" w:hAnsi="Times New Roman" w:cs="Times New Roman"/>
          <w:i/>
          <w:iCs/>
          <w:sz w:val="24"/>
          <w:szCs w:val="24"/>
        </w:rPr>
        <w:t xml:space="preserve"> refer governmental data source directly for decision making.</w:t>
      </w:r>
    </w:p>
    <w:p w14:paraId="1D6BB3C5" w14:textId="77777777" w:rsidR="00D0564D" w:rsidRDefault="00D0564D" w:rsidP="00D0564D">
      <w:pPr>
        <w:spacing w:after="0"/>
        <w:jc w:val="center"/>
        <w:rPr>
          <w:rFonts w:ascii="Times New Roman" w:eastAsia="Times New Roman" w:hAnsi="Times New Roman" w:cs="Times New Roman"/>
          <w:b/>
          <w:bCs/>
          <w:sz w:val="24"/>
          <w:szCs w:val="24"/>
        </w:rPr>
      </w:pPr>
      <w:r w:rsidRPr="00D0564D">
        <w:rPr>
          <w:rFonts w:ascii="Times New Roman" w:eastAsia="Times New Roman" w:hAnsi="Times New Roman" w:cs="Times New Roman"/>
          <w:noProof/>
          <w:sz w:val="24"/>
          <w:szCs w:val="24"/>
        </w:rPr>
        <w:drawing>
          <wp:inline distT="0" distB="0" distL="0" distR="0" wp14:anchorId="01486B69" wp14:editId="79AA1FD8">
            <wp:extent cx="4743450" cy="4743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4743450"/>
                    </a:xfrm>
                    <a:prstGeom prst="rect">
                      <a:avLst/>
                    </a:prstGeom>
                    <a:noFill/>
                    <a:ln>
                      <a:noFill/>
                    </a:ln>
                  </pic:spPr>
                </pic:pic>
              </a:graphicData>
            </a:graphic>
          </wp:inline>
        </w:drawing>
      </w:r>
    </w:p>
    <w:p w14:paraId="6EDD09CC" w14:textId="4AA4555D" w:rsidR="00D0564D" w:rsidRPr="00D0564D" w:rsidRDefault="00D0564D" w:rsidP="00D0564D">
      <w:pPr>
        <w:spacing w:after="0"/>
        <w:jc w:val="center"/>
        <w:rPr>
          <w:rFonts w:ascii="Times New Roman" w:eastAsia="Times New Roman" w:hAnsi="Times New Roman" w:cs="Times New Roman"/>
          <w:color w:val="FF0000"/>
          <w:sz w:val="24"/>
          <w:szCs w:val="24"/>
        </w:rPr>
      </w:pPr>
      <w:r w:rsidRPr="00D0564D">
        <w:rPr>
          <w:rFonts w:ascii="Times New Roman" w:eastAsia="Times New Roman" w:hAnsi="Times New Roman" w:cs="Times New Roman"/>
          <w:b/>
          <w:bCs/>
          <w:color w:val="FF0000"/>
          <w:sz w:val="24"/>
          <w:szCs w:val="24"/>
        </w:rPr>
        <w:t>COVID-19 In Pakistan</w:t>
      </w:r>
    </w:p>
    <w:p w14:paraId="30CDCD6C" w14:textId="77777777" w:rsidR="00D0564D" w:rsidRPr="00D0564D" w:rsidRDefault="00D0564D" w:rsidP="00D0564D">
      <w:pPr>
        <w:pStyle w:val="Heading1"/>
        <w:rPr>
          <w:rFonts w:eastAsia="Times New Roman"/>
        </w:rPr>
      </w:pPr>
      <w:r w:rsidRPr="00D0564D">
        <w:rPr>
          <w:rFonts w:eastAsia="Times New Roman"/>
        </w:rPr>
        <w:t>Introduction and Background:</w:t>
      </w:r>
    </w:p>
    <w:p w14:paraId="624E7AE1"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Corona is a Latin word means “halo” or “crown”. Today it has enormously influenced everyone in the course of life since the last few months. First corona virus case was encounter in 1960 in U.K and USA. But COVID-19 is the most dangerous among all. Its first case was in China on November 17,2019 and in Pakistan on February 26, 2020.I have created dashboards which are showing useful insights of the effect of Corona virus in Pakistan and their details are given below.</w:t>
      </w:r>
    </w:p>
    <w:p w14:paraId="77CCF0FD" w14:textId="77777777" w:rsidR="00D0564D" w:rsidRPr="00D0564D" w:rsidRDefault="00D0564D" w:rsidP="00D0564D">
      <w:pPr>
        <w:pStyle w:val="Heading1"/>
        <w:rPr>
          <w:rFonts w:eastAsia="Times New Roman"/>
        </w:rPr>
      </w:pPr>
      <w:r w:rsidRPr="00D0564D">
        <w:rPr>
          <w:rFonts w:eastAsia="Times New Roman"/>
        </w:rPr>
        <w:t>Data Description:</w:t>
      </w:r>
    </w:p>
    <w:p w14:paraId="0C45FF4B"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 xml:space="preserve">Data is taken from Kaggle by </w:t>
      </w:r>
      <w:proofErr w:type="spellStart"/>
      <w:r w:rsidRPr="00D0564D">
        <w:rPr>
          <w:rFonts w:ascii="Times New Roman" w:eastAsia="Times New Roman" w:hAnsi="Times New Roman" w:cs="Times New Roman"/>
          <w:sz w:val="24"/>
          <w:szCs w:val="24"/>
        </w:rPr>
        <w:t>Mesum</w:t>
      </w:r>
      <w:proofErr w:type="spellEnd"/>
      <w:r w:rsidRPr="00D0564D">
        <w:rPr>
          <w:rFonts w:ascii="Times New Roman" w:eastAsia="Times New Roman" w:hAnsi="Times New Roman" w:cs="Times New Roman"/>
          <w:sz w:val="24"/>
          <w:szCs w:val="24"/>
        </w:rPr>
        <w:t xml:space="preserve"> Raza </w:t>
      </w:r>
      <w:proofErr w:type="spellStart"/>
      <w:r w:rsidRPr="00D0564D">
        <w:rPr>
          <w:rFonts w:ascii="Times New Roman" w:eastAsia="Times New Roman" w:hAnsi="Times New Roman" w:cs="Times New Roman"/>
          <w:sz w:val="24"/>
          <w:szCs w:val="24"/>
        </w:rPr>
        <w:t>Hemani</w:t>
      </w:r>
      <w:proofErr w:type="spellEnd"/>
      <w:r w:rsidRPr="00D0564D">
        <w:rPr>
          <w:rFonts w:ascii="Times New Roman" w:eastAsia="Times New Roman" w:hAnsi="Times New Roman" w:cs="Times New Roman"/>
          <w:sz w:val="24"/>
          <w:szCs w:val="24"/>
        </w:rPr>
        <w:t xml:space="preserve"> covering the recent details of corona virus in Pakistan. Data set is used till May 10, 2020.</w:t>
      </w:r>
    </w:p>
    <w:p w14:paraId="745F8A94" w14:textId="77777777" w:rsidR="00D0564D" w:rsidRPr="00D0564D" w:rsidRDefault="00D0564D" w:rsidP="00D0564D">
      <w:pPr>
        <w:pStyle w:val="Heading1"/>
        <w:rPr>
          <w:rFonts w:eastAsia="Times New Roman"/>
        </w:rPr>
      </w:pPr>
      <w:r w:rsidRPr="00D0564D">
        <w:rPr>
          <w:rFonts w:eastAsia="Times New Roman"/>
        </w:rPr>
        <w:t>Data Cleaning:</w:t>
      </w:r>
    </w:p>
    <w:p w14:paraId="105441A9" w14:textId="57DE89A6"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 xml:space="preserve">Data is cleaned by coding in python </w:t>
      </w:r>
      <w:r w:rsidR="00B53BC0" w:rsidRPr="00D0564D">
        <w:rPr>
          <w:rFonts w:ascii="Times New Roman" w:eastAsia="Times New Roman" w:hAnsi="Times New Roman" w:cs="Times New Roman"/>
          <w:sz w:val="24"/>
          <w:szCs w:val="24"/>
        </w:rPr>
        <w:t>and then</w:t>
      </w:r>
      <w:r w:rsidRPr="00D0564D">
        <w:rPr>
          <w:rFonts w:ascii="Times New Roman" w:eastAsia="Times New Roman" w:hAnsi="Times New Roman" w:cs="Times New Roman"/>
          <w:sz w:val="24"/>
          <w:szCs w:val="24"/>
        </w:rPr>
        <w:t xml:space="preserve"> used in Tableau for making Visuals.</w:t>
      </w:r>
    </w:p>
    <w:p w14:paraId="0B67A778" w14:textId="77777777" w:rsidR="00D0564D" w:rsidRPr="00D0564D" w:rsidRDefault="00D0564D" w:rsidP="00D0564D">
      <w:pPr>
        <w:pStyle w:val="Heading1"/>
        <w:rPr>
          <w:rFonts w:eastAsia="Times New Roman"/>
        </w:rPr>
      </w:pPr>
      <w:r w:rsidRPr="00D0564D">
        <w:rPr>
          <w:rFonts w:eastAsia="Times New Roman"/>
        </w:rPr>
        <w:t>Tool:</w:t>
      </w:r>
    </w:p>
    <w:p w14:paraId="22906D7A"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I have used Tableau Public for making interactive visuals.</w:t>
      </w:r>
    </w:p>
    <w:p w14:paraId="19C4B4B8" w14:textId="603D8148" w:rsidR="00D0564D" w:rsidRDefault="00D0564D" w:rsidP="00D0564D">
      <w:pPr>
        <w:pStyle w:val="Heading1"/>
        <w:rPr>
          <w:rFonts w:eastAsia="Times New Roman"/>
        </w:rPr>
      </w:pPr>
      <w:r w:rsidRPr="00D0564D">
        <w:rPr>
          <w:rFonts w:eastAsia="Times New Roman"/>
        </w:rPr>
        <w:t>1. Territorial Analysis of COVID-19 Confirmed Cases:</w:t>
      </w:r>
    </w:p>
    <w:p w14:paraId="3295857E" w14:textId="77777777" w:rsidR="004F75C9" w:rsidRPr="004F75C9" w:rsidRDefault="004F75C9" w:rsidP="004F75C9"/>
    <w:p w14:paraId="2798D77C" w14:textId="77777777" w:rsidR="00D0564D" w:rsidRDefault="00D0564D" w:rsidP="00D0564D">
      <w:pPr>
        <w:spacing w:after="0"/>
        <w:jc w:val="center"/>
        <w:rPr>
          <w:rFonts w:ascii="Times New Roman" w:eastAsia="Times New Roman" w:hAnsi="Times New Roman" w:cs="Times New Roman"/>
          <w:b/>
          <w:bCs/>
          <w:sz w:val="24"/>
          <w:szCs w:val="24"/>
        </w:rPr>
      </w:pPr>
      <w:r w:rsidRPr="00D0564D">
        <w:rPr>
          <w:rFonts w:ascii="Times New Roman" w:eastAsia="Times New Roman" w:hAnsi="Times New Roman" w:cs="Times New Roman"/>
          <w:noProof/>
          <w:sz w:val="24"/>
          <w:szCs w:val="24"/>
        </w:rPr>
        <w:drawing>
          <wp:inline distT="0" distB="0" distL="0" distR="0" wp14:anchorId="524D428E" wp14:editId="7BF63CC6">
            <wp:extent cx="5791200" cy="4191000"/>
            <wp:effectExtent l="0" t="0" r="0" b="0"/>
            <wp:docPr id="10" name="Picture 10" descr="This dashboard and the visuals in it are showing increased number of confirmed cases over entire region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dashboard and the visuals in it are showing increased number of confirmed cases over entire regions of Pakist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4191000"/>
                    </a:xfrm>
                    <a:prstGeom prst="rect">
                      <a:avLst/>
                    </a:prstGeom>
                    <a:noFill/>
                    <a:ln>
                      <a:noFill/>
                    </a:ln>
                  </pic:spPr>
                </pic:pic>
              </a:graphicData>
            </a:graphic>
          </wp:inline>
        </w:drawing>
      </w:r>
    </w:p>
    <w:p w14:paraId="2A55B0B1" w14:textId="0C941290" w:rsidR="00D0564D" w:rsidRPr="00D0564D" w:rsidRDefault="00D0564D" w:rsidP="00D0564D">
      <w:pPr>
        <w:spacing w:after="0"/>
        <w:jc w:val="center"/>
        <w:rPr>
          <w:rFonts w:ascii="Times New Roman" w:eastAsia="Times New Roman" w:hAnsi="Times New Roman" w:cs="Times New Roman"/>
          <w:color w:val="FF0000"/>
          <w:sz w:val="24"/>
          <w:szCs w:val="24"/>
        </w:rPr>
      </w:pPr>
      <w:r w:rsidRPr="00D0564D">
        <w:rPr>
          <w:rFonts w:ascii="Times New Roman" w:eastAsia="Times New Roman" w:hAnsi="Times New Roman" w:cs="Times New Roman"/>
          <w:b/>
          <w:bCs/>
          <w:color w:val="FF0000"/>
          <w:sz w:val="24"/>
          <w:szCs w:val="24"/>
        </w:rPr>
        <w:t>Confirmed Cases</w:t>
      </w:r>
    </w:p>
    <w:p w14:paraId="34683278" w14:textId="77777777" w:rsidR="00D0564D" w:rsidRPr="00D0564D" w:rsidRDefault="00D0564D" w:rsidP="00CE40F6">
      <w:pPr>
        <w:pStyle w:val="Heading2"/>
        <w:rPr>
          <w:rFonts w:eastAsia="Times New Roman"/>
        </w:rPr>
      </w:pPr>
      <w:r w:rsidRPr="00D0564D">
        <w:rPr>
          <w:rFonts w:eastAsia="Times New Roman"/>
        </w:rPr>
        <w:t>Components:</w:t>
      </w:r>
    </w:p>
    <w:p w14:paraId="1C64F9F7"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This dashboard has 5 major components:</w:t>
      </w:r>
    </w:p>
    <w:p w14:paraId="68D6406F"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MAP:</w:t>
      </w:r>
      <w:r w:rsidRPr="00D0564D">
        <w:rPr>
          <w:rFonts w:ascii="Times New Roman" w:eastAsia="Times New Roman" w:hAnsi="Times New Roman" w:cs="Times New Roman"/>
          <w:sz w:val="24"/>
          <w:szCs w:val="24"/>
        </w:rPr>
        <w:t xml:space="preserve"> It represents the expansion in confirmed cases. This is based on longitudes and latitudes. Details are shown according to provinces. For pane latitude Color shows the Confirmed Cases whereas size shows sum of confirmed cases.</w:t>
      </w:r>
    </w:p>
    <w:p w14:paraId="7E72DC01"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Line Chart:</w:t>
      </w:r>
      <w:r w:rsidRPr="00D0564D">
        <w:rPr>
          <w:rFonts w:ascii="Times New Roman" w:eastAsia="Times New Roman" w:hAnsi="Times New Roman" w:cs="Times New Roman"/>
          <w:sz w:val="24"/>
          <w:szCs w:val="24"/>
        </w:rPr>
        <w:t xml:space="preserve"> This is showing the trends of cumulative confirmed cases according to date. The data is filtered on provinces.</w:t>
      </w:r>
    </w:p>
    <w:p w14:paraId="176F11F8"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Bar Chart:</w:t>
      </w:r>
      <w:r w:rsidRPr="00D0564D">
        <w:rPr>
          <w:rFonts w:ascii="Times New Roman" w:eastAsia="Times New Roman" w:hAnsi="Times New Roman" w:cs="Times New Roman"/>
          <w:sz w:val="24"/>
          <w:szCs w:val="24"/>
        </w:rPr>
        <w:t xml:space="preserve"> It shows comparative investigation of cumulative Confirmed cases for each province.</w:t>
      </w:r>
    </w:p>
    <w:p w14:paraId="1B111776"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Count:</w:t>
      </w:r>
      <w:r w:rsidRPr="00D0564D">
        <w:rPr>
          <w:rFonts w:ascii="Times New Roman" w:eastAsia="Times New Roman" w:hAnsi="Times New Roman" w:cs="Times New Roman"/>
          <w:b/>
          <w:bCs/>
          <w:sz w:val="24"/>
          <w:szCs w:val="24"/>
        </w:rPr>
        <w:t xml:space="preserve"> </w:t>
      </w:r>
      <w:r w:rsidRPr="00D0564D">
        <w:rPr>
          <w:rFonts w:ascii="Times New Roman" w:eastAsia="Times New Roman" w:hAnsi="Times New Roman" w:cs="Times New Roman"/>
          <w:sz w:val="24"/>
          <w:szCs w:val="24"/>
        </w:rPr>
        <w:t>It shows the total count of confirmed cases as per date.</w:t>
      </w:r>
    </w:p>
    <w:p w14:paraId="79BDBE77"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Pie Chart:</w:t>
      </w:r>
      <w:r w:rsidRPr="00D0564D">
        <w:rPr>
          <w:rFonts w:ascii="Times New Roman" w:eastAsia="Times New Roman" w:hAnsi="Times New Roman" w:cs="Times New Roman"/>
          <w:sz w:val="24"/>
          <w:szCs w:val="24"/>
        </w:rPr>
        <w:t xml:space="preserve"> This is showing the percentage of confirmed cases for each province.</w:t>
      </w:r>
    </w:p>
    <w:p w14:paraId="7F40C8B2"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Filter:</w:t>
      </w:r>
      <w:r w:rsidRPr="00D0564D">
        <w:rPr>
          <w:rFonts w:ascii="Times New Roman" w:eastAsia="Times New Roman" w:hAnsi="Times New Roman" w:cs="Times New Roman"/>
          <w:sz w:val="24"/>
          <w:szCs w:val="24"/>
        </w:rPr>
        <w:t xml:space="preserve"> It filters out the provinces. In expansion to that, one can likewise see the Map and Lines of his/her territory of intrigue.</w:t>
      </w:r>
    </w:p>
    <w:p w14:paraId="73606366"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Data pages:</w:t>
      </w:r>
      <w:r w:rsidRPr="00D0564D">
        <w:rPr>
          <w:rFonts w:ascii="Times New Roman" w:eastAsia="Times New Roman" w:hAnsi="Times New Roman" w:cs="Times New Roman"/>
          <w:b/>
          <w:bCs/>
          <w:sz w:val="24"/>
          <w:szCs w:val="24"/>
        </w:rPr>
        <w:t xml:space="preserve"> </w:t>
      </w:r>
      <w:r w:rsidRPr="00D0564D">
        <w:rPr>
          <w:rFonts w:ascii="Times New Roman" w:eastAsia="Times New Roman" w:hAnsi="Times New Roman" w:cs="Times New Roman"/>
          <w:sz w:val="24"/>
          <w:szCs w:val="24"/>
        </w:rPr>
        <w:t>It depicts how the Confirmed cases have expanded by the progression of time.</w:t>
      </w:r>
    </w:p>
    <w:p w14:paraId="53D2414E" w14:textId="77777777" w:rsidR="00D0564D" w:rsidRPr="00D0564D" w:rsidRDefault="00D0564D" w:rsidP="00D0564D">
      <w:pPr>
        <w:pStyle w:val="Heading2"/>
        <w:rPr>
          <w:rFonts w:eastAsia="Times New Roman"/>
        </w:rPr>
      </w:pPr>
      <w:r w:rsidRPr="00D0564D">
        <w:rPr>
          <w:rFonts w:eastAsia="Times New Roman"/>
        </w:rPr>
        <w:t>Data Legend:</w:t>
      </w:r>
    </w:p>
    <w:p w14:paraId="442033EA"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Date legend empowers one to see the quantity of Confirmed cases in various kinds of perceptions by choosing the necessary date. In addition, one can likewise see the fast increment by tapping on the play button.</w:t>
      </w:r>
    </w:p>
    <w:p w14:paraId="22746509" w14:textId="77777777" w:rsidR="00D0564D" w:rsidRPr="00D0564D" w:rsidRDefault="00D0564D" w:rsidP="00D0564D">
      <w:pPr>
        <w:pStyle w:val="Heading2"/>
        <w:rPr>
          <w:rFonts w:eastAsia="Times New Roman"/>
        </w:rPr>
      </w:pPr>
      <w:r w:rsidRPr="00D0564D">
        <w:rPr>
          <w:rFonts w:eastAsia="Times New Roman"/>
        </w:rPr>
        <w:t>Analysis:</w:t>
      </w:r>
    </w:p>
    <w:p w14:paraId="6654D99E" w14:textId="6AC4D97E"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 xml:space="preserve">This dashboard is showing confirmed cases according to dates. All the graphs in the above dashboard shows the tremendous development in number of confirmed cases. The total number of Confirmed cases are </w:t>
      </w:r>
      <w:r w:rsidRPr="00D0564D">
        <w:rPr>
          <w:rFonts w:ascii="Times New Roman" w:eastAsia="Times New Roman" w:hAnsi="Times New Roman" w:cs="Times New Roman"/>
          <w:b/>
          <w:bCs/>
          <w:sz w:val="24"/>
          <w:szCs w:val="24"/>
        </w:rPr>
        <w:t xml:space="preserve">29,465 </w:t>
      </w:r>
      <w:r w:rsidRPr="00D0564D">
        <w:rPr>
          <w:rFonts w:ascii="Times New Roman" w:eastAsia="Times New Roman" w:hAnsi="Times New Roman" w:cs="Times New Roman"/>
          <w:sz w:val="24"/>
          <w:szCs w:val="24"/>
        </w:rPr>
        <w:t xml:space="preserve">according to date </w:t>
      </w:r>
      <w:r w:rsidRPr="00D0564D">
        <w:rPr>
          <w:rFonts w:ascii="Times New Roman" w:eastAsia="Times New Roman" w:hAnsi="Times New Roman" w:cs="Times New Roman"/>
          <w:b/>
          <w:bCs/>
          <w:sz w:val="24"/>
          <w:szCs w:val="24"/>
        </w:rPr>
        <w:t>10–05–2020</w:t>
      </w:r>
      <w:r w:rsidRPr="00D0564D">
        <w:rPr>
          <w:rFonts w:ascii="Times New Roman" w:eastAsia="Times New Roman" w:hAnsi="Times New Roman" w:cs="Times New Roman"/>
          <w:sz w:val="24"/>
          <w:szCs w:val="24"/>
        </w:rPr>
        <w:t xml:space="preserve">. Toward the start, the expansion was steady yet, in April and may it has got enough </w:t>
      </w:r>
      <w:r w:rsidR="00CE40F6" w:rsidRPr="00D0564D">
        <w:rPr>
          <w:rFonts w:ascii="Times New Roman" w:eastAsia="Times New Roman" w:hAnsi="Times New Roman" w:cs="Times New Roman"/>
          <w:sz w:val="24"/>
          <w:szCs w:val="24"/>
        </w:rPr>
        <w:t>pace. In</w:t>
      </w:r>
      <w:r w:rsidRPr="00D0564D">
        <w:rPr>
          <w:rFonts w:ascii="Times New Roman" w:eastAsia="Times New Roman" w:hAnsi="Times New Roman" w:cs="Times New Roman"/>
          <w:sz w:val="24"/>
          <w:szCs w:val="24"/>
        </w:rPr>
        <w:t xml:space="preserve"> the beginning from date </w:t>
      </w:r>
      <w:r w:rsidRPr="00D0564D">
        <w:rPr>
          <w:rFonts w:ascii="Times New Roman" w:eastAsia="Times New Roman" w:hAnsi="Times New Roman" w:cs="Times New Roman"/>
          <w:b/>
          <w:bCs/>
          <w:sz w:val="24"/>
          <w:szCs w:val="24"/>
        </w:rPr>
        <w:t>04–04–2020</w:t>
      </w:r>
      <w:r w:rsidRPr="00D0564D">
        <w:rPr>
          <w:rFonts w:ascii="Times New Roman" w:eastAsia="Times New Roman" w:hAnsi="Times New Roman" w:cs="Times New Roman"/>
          <w:sz w:val="24"/>
          <w:szCs w:val="24"/>
        </w:rPr>
        <w:t xml:space="preserve"> to </w:t>
      </w:r>
      <w:r w:rsidRPr="00D0564D">
        <w:rPr>
          <w:rFonts w:ascii="Times New Roman" w:eastAsia="Times New Roman" w:hAnsi="Times New Roman" w:cs="Times New Roman"/>
          <w:b/>
          <w:bCs/>
          <w:sz w:val="24"/>
          <w:szCs w:val="24"/>
        </w:rPr>
        <w:t>01–05–2020</w:t>
      </w:r>
      <w:r w:rsidRPr="00D0564D">
        <w:rPr>
          <w:rFonts w:ascii="Times New Roman" w:eastAsia="Times New Roman" w:hAnsi="Times New Roman" w:cs="Times New Roman"/>
          <w:sz w:val="24"/>
          <w:szCs w:val="24"/>
        </w:rPr>
        <w:t xml:space="preserve"> the cases are more in Gilgit Baltistan than Islamabad but with the progression of time the cases are increased in Islamabad. From the bar and pie outline we can see that Punjab has the most noteworthy number of </w:t>
      </w:r>
      <w:r w:rsidR="00CE40F6" w:rsidRPr="00D0564D">
        <w:rPr>
          <w:rFonts w:ascii="Times New Roman" w:eastAsia="Times New Roman" w:hAnsi="Times New Roman" w:cs="Times New Roman"/>
          <w:sz w:val="24"/>
          <w:szCs w:val="24"/>
        </w:rPr>
        <w:t>cases.</w:t>
      </w:r>
      <w:r w:rsidRPr="00D0564D">
        <w:rPr>
          <w:rFonts w:ascii="Times New Roman" w:eastAsia="Times New Roman" w:hAnsi="Times New Roman" w:cs="Times New Roman"/>
          <w:sz w:val="24"/>
          <w:szCs w:val="24"/>
        </w:rPr>
        <w:t xml:space="preserve"> What’s more, Kashmir has the most reduced number of cases.</w:t>
      </w:r>
    </w:p>
    <w:p w14:paraId="602D69F3" w14:textId="2134C83B" w:rsidR="00D0564D" w:rsidRDefault="00D0564D" w:rsidP="00D0564D">
      <w:pPr>
        <w:pStyle w:val="Heading1"/>
        <w:rPr>
          <w:rFonts w:eastAsia="Times New Roman"/>
        </w:rPr>
      </w:pPr>
      <w:r w:rsidRPr="00D0564D">
        <w:rPr>
          <w:rFonts w:eastAsia="Times New Roman"/>
        </w:rPr>
        <w:t>2. Territorial Analysis of COVID-19 Death Cases:</w:t>
      </w:r>
    </w:p>
    <w:p w14:paraId="00F235D6" w14:textId="77777777" w:rsidR="00D0564D" w:rsidRPr="00D0564D" w:rsidRDefault="00D0564D" w:rsidP="00D0564D"/>
    <w:p w14:paraId="3925AC8E" w14:textId="77777777" w:rsidR="00D0564D" w:rsidRDefault="00D0564D" w:rsidP="00D0564D">
      <w:pPr>
        <w:spacing w:after="0"/>
        <w:jc w:val="center"/>
        <w:rPr>
          <w:rFonts w:ascii="Times New Roman" w:eastAsia="Times New Roman" w:hAnsi="Times New Roman" w:cs="Times New Roman"/>
          <w:b/>
          <w:bCs/>
          <w:sz w:val="24"/>
          <w:szCs w:val="24"/>
        </w:rPr>
      </w:pPr>
      <w:r w:rsidRPr="00D0564D">
        <w:rPr>
          <w:rFonts w:ascii="Times New Roman" w:eastAsia="Times New Roman" w:hAnsi="Times New Roman" w:cs="Times New Roman"/>
          <w:noProof/>
          <w:sz w:val="24"/>
          <w:szCs w:val="24"/>
        </w:rPr>
        <w:drawing>
          <wp:inline distT="0" distB="0" distL="0" distR="0" wp14:anchorId="78FF3041" wp14:editId="0AB8E08A">
            <wp:extent cx="5791200" cy="4162425"/>
            <wp:effectExtent l="0" t="0" r="0" b="9525"/>
            <wp:docPr id="9" name="Picture 9" descr="This dashboard and the visuals in it are indicating expanded number of Death Cases over whole Province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dashboard and the visuals in it are indicating expanded number of Death Cases over whole Provinces of Pakist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4162425"/>
                    </a:xfrm>
                    <a:prstGeom prst="rect">
                      <a:avLst/>
                    </a:prstGeom>
                    <a:noFill/>
                    <a:ln>
                      <a:noFill/>
                    </a:ln>
                  </pic:spPr>
                </pic:pic>
              </a:graphicData>
            </a:graphic>
          </wp:inline>
        </w:drawing>
      </w:r>
    </w:p>
    <w:p w14:paraId="49466A2A" w14:textId="67080145" w:rsidR="00D0564D" w:rsidRPr="00D0564D" w:rsidRDefault="00D0564D" w:rsidP="00D0564D">
      <w:pPr>
        <w:spacing w:after="0"/>
        <w:jc w:val="center"/>
        <w:rPr>
          <w:rFonts w:ascii="Times New Roman" w:eastAsia="Times New Roman" w:hAnsi="Times New Roman" w:cs="Times New Roman"/>
          <w:sz w:val="24"/>
          <w:szCs w:val="24"/>
        </w:rPr>
      </w:pPr>
      <w:r w:rsidRPr="00D0564D">
        <w:rPr>
          <w:rFonts w:ascii="Times New Roman" w:eastAsia="Times New Roman" w:hAnsi="Times New Roman" w:cs="Times New Roman"/>
          <w:b/>
          <w:bCs/>
          <w:color w:val="FF0000"/>
          <w:sz w:val="24"/>
          <w:szCs w:val="24"/>
        </w:rPr>
        <w:t>Death Cases</w:t>
      </w:r>
    </w:p>
    <w:p w14:paraId="2D63B3C3" w14:textId="77777777" w:rsidR="00D0564D" w:rsidRPr="00D0564D" w:rsidRDefault="00D0564D" w:rsidP="00D0564D">
      <w:pPr>
        <w:pStyle w:val="Heading2"/>
        <w:rPr>
          <w:rFonts w:eastAsia="Times New Roman"/>
        </w:rPr>
      </w:pPr>
      <w:r w:rsidRPr="00D0564D">
        <w:rPr>
          <w:rFonts w:eastAsia="Times New Roman"/>
        </w:rPr>
        <w:t>Components:</w:t>
      </w:r>
    </w:p>
    <w:p w14:paraId="64F405E5"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This dashboard has 5 major components:</w:t>
      </w:r>
    </w:p>
    <w:p w14:paraId="00931C07"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Map:</w:t>
      </w:r>
      <w:r w:rsidRPr="00D0564D">
        <w:rPr>
          <w:rFonts w:ascii="Times New Roman" w:eastAsia="Times New Roman" w:hAnsi="Times New Roman" w:cs="Times New Roman"/>
          <w:sz w:val="24"/>
          <w:szCs w:val="24"/>
        </w:rPr>
        <w:t xml:space="preserve"> It speaks to the development in Death Cases. This depends on longitudes and scopes. Details are appeared by regions. For sheet scope Color shows the Death cases while size shows total of Death cases.</w:t>
      </w:r>
    </w:p>
    <w:p w14:paraId="26A6F95C"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Line Chat:</w:t>
      </w:r>
      <w:r w:rsidRPr="00D0564D">
        <w:rPr>
          <w:rFonts w:ascii="Times New Roman" w:eastAsia="Times New Roman" w:hAnsi="Times New Roman" w:cs="Times New Roman"/>
          <w:sz w:val="24"/>
          <w:szCs w:val="24"/>
        </w:rPr>
        <w:t xml:space="preserve"> This is showing the examples of total Death Cases as demonstrated by date. The data is Filtered on Provinces.</w:t>
      </w:r>
    </w:p>
    <w:p w14:paraId="6EB8F678"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Bar Chart:</w:t>
      </w:r>
      <w:r w:rsidRPr="00D0564D">
        <w:rPr>
          <w:rFonts w:ascii="Times New Roman" w:eastAsia="Times New Roman" w:hAnsi="Times New Roman" w:cs="Times New Roman"/>
          <w:sz w:val="24"/>
          <w:szCs w:val="24"/>
        </w:rPr>
        <w:t xml:space="preserve"> It shows comparable assessment of Death cases for each district.</w:t>
      </w:r>
    </w:p>
    <w:p w14:paraId="48D439D7"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Count:</w:t>
      </w:r>
      <w:r w:rsidRPr="00D0564D">
        <w:rPr>
          <w:rFonts w:ascii="Times New Roman" w:eastAsia="Times New Roman" w:hAnsi="Times New Roman" w:cs="Times New Roman"/>
          <w:sz w:val="24"/>
          <w:szCs w:val="24"/>
        </w:rPr>
        <w:t xml:space="preserve"> It shows the total consider of Death cases per date.</w:t>
      </w:r>
    </w:p>
    <w:p w14:paraId="10BBC00E"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Pie Chart:</w:t>
      </w:r>
      <w:r w:rsidRPr="00D0564D">
        <w:rPr>
          <w:rFonts w:ascii="Times New Roman" w:eastAsia="Times New Roman" w:hAnsi="Times New Roman" w:cs="Times New Roman"/>
          <w:sz w:val="24"/>
          <w:szCs w:val="24"/>
        </w:rPr>
        <w:t xml:space="preserve"> This is showing the degree of Death cases for each area.</w:t>
      </w:r>
    </w:p>
    <w:p w14:paraId="0DC38F7D"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Filter:</w:t>
      </w:r>
      <w:r w:rsidRPr="00D0564D">
        <w:rPr>
          <w:rFonts w:ascii="Times New Roman" w:eastAsia="Times New Roman" w:hAnsi="Times New Roman" w:cs="Times New Roman"/>
          <w:sz w:val="24"/>
          <w:szCs w:val="24"/>
        </w:rPr>
        <w:t xml:space="preserve"> It Filters through the territories. In extension to that, one can in like manner see the Map and Lines of his/her domain of interest.</w:t>
      </w:r>
    </w:p>
    <w:p w14:paraId="22645CF1"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Data pages:</w:t>
      </w:r>
      <w:r w:rsidRPr="00D0564D">
        <w:rPr>
          <w:rFonts w:ascii="Times New Roman" w:eastAsia="Times New Roman" w:hAnsi="Times New Roman" w:cs="Times New Roman"/>
          <w:sz w:val="24"/>
          <w:szCs w:val="24"/>
        </w:rPr>
        <w:t xml:space="preserve"> It portrays how the Death cases have extended by the movement of time.</w:t>
      </w:r>
    </w:p>
    <w:p w14:paraId="7F4E5BAB" w14:textId="77777777" w:rsidR="00D0564D" w:rsidRPr="00D0564D" w:rsidRDefault="00D0564D" w:rsidP="00D0564D">
      <w:pPr>
        <w:pStyle w:val="Heading2"/>
        <w:rPr>
          <w:rFonts w:eastAsia="Times New Roman"/>
        </w:rPr>
      </w:pPr>
      <w:r w:rsidRPr="00D0564D">
        <w:rPr>
          <w:rFonts w:eastAsia="Times New Roman"/>
        </w:rPr>
        <w:t>Date Legend:</w:t>
      </w:r>
    </w:p>
    <w:p w14:paraId="7C1FB251"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Date legend engages one to see the amount of Death Cases in different sorts of perceptions by picking the essential date. Moreover, one can in like manner see the quick addition by tapping on the play button.</w:t>
      </w:r>
    </w:p>
    <w:p w14:paraId="6708CFB9" w14:textId="77777777" w:rsidR="00D0564D" w:rsidRPr="00D0564D" w:rsidRDefault="00D0564D" w:rsidP="00D0564D">
      <w:pPr>
        <w:pStyle w:val="Heading2"/>
        <w:rPr>
          <w:rFonts w:eastAsia="Times New Roman"/>
        </w:rPr>
      </w:pPr>
      <w:r w:rsidRPr="00D0564D">
        <w:rPr>
          <w:rFonts w:eastAsia="Times New Roman"/>
        </w:rPr>
        <w:t>Analysis:</w:t>
      </w:r>
    </w:p>
    <w:p w14:paraId="5815E79D"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 xml:space="preserve">This dashboard is indicating Death Cases as per dates. All the diagrams in the above dashboard shows the colossal improvement in number of Death cases. The maximum number of Death Cases are </w:t>
      </w:r>
      <w:r w:rsidRPr="00D0564D">
        <w:rPr>
          <w:rFonts w:ascii="Times New Roman" w:eastAsia="Times New Roman" w:hAnsi="Times New Roman" w:cs="Times New Roman"/>
          <w:b/>
          <w:bCs/>
          <w:sz w:val="24"/>
          <w:szCs w:val="24"/>
        </w:rPr>
        <w:t>639</w:t>
      </w:r>
      <w:r w:rsidRPr="00D0564D">
        <w:rPr>
          <w:rFonts w:ascii="Times New Roman" w:eastAsia="Times New Roman" w:hAnsi="Times New Roman" w:cs="Times New Roman"/>
          <w:sz w:val="24"/>
          <w:szCs w:val="24"/>
        </w:rPr>
        <w:t xml:space="preserve"> as indicated by date </w:t>
      </w:r>
      <w:r w:rsidRPr="00D0564D">
        <w:rPr>
          <w:rFonts w:ascii="Times New Roman" w:eastAsia="Times New Roman" w:hAnsi="Times New Roman" w:cs="Times New Roman"/>
          <w:b/>
          <w:bCs/>
          <w:sz w:val="24"/>
          <w:szCs w:val="24"/>
        </w:rPr>
        <w:t>10–05–2020</w:t>
      </w:r>
      <w:r w:rsidRPr="00D0564D">
        <w:rPr>
          <w:rFonts w:ascii="Times New Roman" w:eastAsia="Times New Roman" w:hAnsi="Times New Roman" w:cs="Times New Roman"/>
          <w:sz w:val="24"/>
          <w:szCs w:val="24"/>
        </w:rPr>
        <w:t xml:space="preserve">.In the start from </w:t>
      </w:r>
      <w:r w:rsidRPr="00D0564D">
        <w:rPr>
          <w:rFonts w:ascii="Times New Roman" w:eastAsia="Times New Roman" w:hAnsi="Times New Roman" w:cs="Times New Roman"/>
          <w:b/>
          <w:bCs/>
          <w:sz w:val="24"/>
          <w:szCs w:val="24"/>
        </w:rPr>
        <w:t>04–04–2020</w:t>
      </w:r>
      <w:r w:rsidRPr="00D0564D">
        <w:rPr>
          <w:rFonts w:ascii="Times New Roman" w:eastAsia="Times New Roman" w:hAnsi="Times New Roman" w:cs="Times New Roman"/>
          <w:sz w:val="24"/>
          <w:szCs w:val="24"/>
        </w:rPr>
        <w:t xml:space="preserve"> to </w:t>
      </w:r>
      <w:r w:rsidRPr="00D0564D">
        <w:rPr>
          <w:rFonts w:ascii="Times New Roman" w:eastAsia="Times New Roman" w:hAnsi="Times New Roman" w:cs="Times New Roman"/>
          <w:b/>
          <w:bCs/>
          <w:sz w:val="24"/>
          <w:szCs w:val="24"/>
        </w:rPr>
        <w:t>05–05–2020</w:t>
      </w:r>
      <w:r w:rsidRPr="00D0564D">
        <w:rPr>
          <w:rFonts w:ascii="Times New Roman" w:eastAsia="Times New Roman" w:hAnsi="Times New Roman" w:cs="Times New Roman"/>
          <w:sz w:val="24"/>
          <w:szCs w:val="24"/>
        </w:rPr>
        <w:t xml:space="preserve"> the death cases are more in the territories of Sindh and Khyber-Pakhtunkhwa however from the bar and pie plot with the movement of time we can see that Punjab has the most vital number of Death cases. Additionally, Kashmir has the most diminished number of cases.</w:t>
      </w:r>
    </w:p>
    <w:p w14:paraId="5B635218" w14:textId="3595123A" w:rsidR="00D0564D" w:rsidRDefault="00D0564D" w:rsidP="00D0564D">
      <w:pPr>
        <w:pStyle w:val="Heading1"/>
        <w:rPr>
          <w:rFonts w:eastAsia="Times New Roman"/>
        </w:rPr>
      </w:pPr>
      <w:r w:rsidRPr="00D0564D">
        <w:rPr>
          <w:rFonts w:eastAsia="Times New Roman"/>
        </w:rPr>
        <w:t>3. Territorial Analysis of COVID-19 Recovered Cases:</w:t>
      </w:r>
    </w:p>
    <w:p w14:paraId="32E91C41" w14:textId="77777777" w:rsidR="00CE40F6" w:rsidRPr="00CE40F6" w:rsidRDefault="00CE40F6" w:rsidP="00CE40F6"/>
    <w:p w14:paraId="386607C5" w14:textId="77777777" w:rsidR="00D0564D" w:rsidRDefault="00D0564D" w:rsidP="00D0564D">
      <w:pPr>
        <w:spacing w:after="0"/>
        <w:jc w:val="center"/>
        <w:rPr>
          <w:rFonts w:ascii="Times New Roman" w:eastAsia="Times New Roman" w:hAnsi="Times New Roman" w:cs="Times New Roman"/>
          <w:b/>
          <w:bCs/>
          <w:sz w:val="24"/>
          <w:szCs w:val="24"/>
        </w:rPr>
      </w:pPr>
      <w:r w:rsidRPr="00D0564D">
        <w:rPr>
          <w:rFonts w:ascii="Times New Roman" w:eastAsia="Times New Roman" w:hAnsi="Times New Roman" w:cs="Times New Roman"/>
          <w:noProof/>
          <w:sz w:val="24"/>
          <w:szCs w:val="24"/>
        </w:rPr>
        <w:drawing>
          <wp:inline distT="0" distB="0" distL="0" distR="0" wp14:anchorId="70EB1DC7" wp14:editId="7B0AFBE1">
            <wp:extent cx="5781675" cy="4010025"/>
            <wp:effectExtent l="0" t="0" r="9525" b="9525"/>
            <wp:docPr id="8" name="Picture 8" descr="This dashboard and the visuals in it are showing increased number of Recovered Cases over entire region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dashboard and the visuals in it are showing increased number of Recovered Cases over entire regions of Pakist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1675" cy="4010025"/>
                    </a:xfrm>
                    <a:prstGeom prst="rect">
                      <a:avLst/>
                    </a:prstGeom>
                    <a:noFill/>
                    <a:ln>
                      <a:noFill/>
                    </a:ln>
                  </pic:spPr>
                </pic:pic>
              </a:graphicData>
            </a:graphic>
          </wp:inline>
        </w:drawing>
      </w:r>
    </w:p>
    <w:p w14:paraId="0C513751" w14:textId="534FD332" w:rsidR="00D0564D" w:rsidRPr="00D0564D" w:rsidRDefault="00D0564D" w:rsidP="00D0564D">
      <w:pPr>
        <w:spacing w:after="0"/>
        <w:jc w:val="center"/>
        <w:rPr>
          <w:rFonts w:ascii="Times New Roman" w:eastAsia="Times New Roman" w:hAnsi="Times New Roman" w:cs="Times New Roman"/>
          <w:color w:val="FF0000"/>
          <w:sz w:val="24"/>
          <w:szCs w:val="24"/>
        </w:rPr>
      </w:pPr>
      <w:r w:rsidRPr="00D0564D">
        <w:rPr>
          <w:rFonts w:ascii="Times New Roman" w:eastAsia="Times New Roman" w:hAnsi="Times New Roman" w:cs="Times New Roman"/>
          <w:b/>
          <w:bCs/>
          <w:color w:val="FF0000"/>
          <w:sz w:val="24"/>
          <w:szCs w:val="24"/>
        </w:rPr>
        <w:t>Recovered Cases</w:t>
      </w:r>
    </w:p>
    <w:p w14:paraId="22C3D4AD" w14:textId="77777777" w:rsidR="00D0564D" w:rsidRPr="00D0564D" w:rsidRDefault="00D0564D" w:rsidP="00D0564D">
      <w:pPr>
        <w:pStyle w:val="Heading2"/>
        <w:rPr>
          <w:rFonts w:eastAsia="Times New Roman"/>
        </w:rPr>
      </w:pPr>
      <w:r w:rsidRPr="00D0564D">
        <w:rPr>
          <w:rFonts w:eastAsia="Times New Roman"/>
        </w:rPr>
        <w:t>Components:</w:t>
      </w:r>
    </w:p>
    <w:p w14:paraId="4DC2B7CE"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This dashboard has 5 major components:</w:t>
      </w:r>
    </w:p>
    <w:p w14:paraId="42123433"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Map:</w:t>
      </w:r>
      <w:r w:rsidRPr="00D0564D">
        <w:rPr>
          <w:rFonts w:ascii="Times New Roman" w:eastAsia="Times New Roman" w:hAnsi="Times New Roman" w:cs="Times New Roman"/>
          <w:sz w:val="24"/>
          <w:szCs w:val="24"/>
        </w:rPr>
        <w:t xml:space="preserve"> It speaks to the extension in Recovered Cases. This depends on longitudes and scopes. Details are appeared by territories. For sheet scope Color shows the Recovered Cases though size shows aggregate of Recovered. </w:t>
      </w:r>
    </w:p>
    <w:p w14:paraId="4F69649D"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Line Chat:</w:t>
      </w:r>
      <w:r w:rsidRPr="00D0564D">
        <w:rPr>
          <w:rFonts w:ascii="Times New Roman" w:eastAsia="Times New Roman" w:hAnsi="Times New Roman" w:cs="Times New Roman"/>
          <w:sz w:val="24"/>
          <w:szCs w:val="24"/>
        </w:rPr>
        <w:t xml:space="preserve"> This is showing the examples of total Recovered Cases as demonstrated by date. The data is Filtered on Provinces.</w:t>
      </w:r>
    </w:p>
    <w:p w14:paraId="1945BDF1"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Bar Chart:</w:t>
      </w:r>
      <w:r w:rsidRPr="00D0564D">
        <w:rPr>
          <w:rFonts w:ascii="Times New Roman" w:eastAsia="Times New Roman" w:hAnsi="Times New Roman" w:cs="Times New Roman"/>
          <w:sz w:val="24"/>
          <w:szCs w:val="24"/>
        </w:rPr>
        <w:t xml:space="preserve"> It shows comparable assessment of Recovered Cases for each area.</w:t>
      </w:r>
    </w:p>
    <w:p w14:paraId="23949767"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Count:</w:t>
      </w:r>
      <w:r w:rsidRPr="00D0564D">
        <w:rPr>
          <w:rFonts w:ascii="Times New Roman" w:eastAsia="Times New Roman" w:hAnsi="Times New Roman" w:cs="Times New Roman"/>
          <w:sz w:val="24"/>
          <w:szCs w:val="24"/>
        </w:rPr>
        <w:t xml:space="preserve"> It shows the total consider of Recovered Cases per date.</w:t>
      </w:r>
    </w:p>
    <w:p w14:paraId="1680FD86"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Pie Chart:</w:t>
      </w:r>
      <w:r w:rsidRPr="00D0564D">
        <w:rPr>
          <w:rFonts w:ascii="Times New Roman" w:eastAsia="Times New Roman" w:hAnsi="Times New Roman" w:cs="Times New Roman"/>
          <w:sz w:val="24"/>
          <w:szCs w:val="24"/>
        </w:rPr>
        <w:t xml:space="preserve"> This is showing the degree of Recovered Cases for each area.</w:t>
      </w:r>
    </w:p>
    <w:p w14:paraId="6D8AAC82"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Filter:</w:t>
      </w:r>
      <w:r w:rsidRPr="00D0564D">
        <w:rPr>
          <w:rFonts w:ascii="Times New Roman" w:eastAsia="Times New Roman" w:hAnsi="Times New Roman" w:cs="Times New Roman"/>
          <w:sz w:val="24"/>
          <w:szCs w:val="24"/>
        </w:rPr>
        <w:t xml:space="preserve"> It Filters through the areas. In extension to that, one can moreover observe the Map and Lines of his/her region of interest.</w:t>
      </w:r>
    </w:p>
    <w:p w14:paraId="7C08E538"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Data pages:</w:t>
      </w:r>
      <w:r w:rsidRPr="00D0564D">
        <w:rPr>
          <w:rFonts w:ascii="Times New Roman" w:eastAsia="Times New Roman" w:hAnsi="Times New Roman" w:cs="Times New Roman"/>
          <w:sz w:val="24"/>
          <w:szCs w:val="24"/>
        </w:rPr>
        <w:t xml:space="preserve"> It delineates how the Recovered cases have extended by the movement of time.</w:t>
      </w:r>
    </w:p>
    <w:p w14:paraId="7C4E880E" w14:textId="77777777" w:rsidR="00D0564D" w:rsidRPr="00D0564D" w:rsidRDefault="00D0564D" w:rsidP="00D0564D">
      <w:pPr>
        <w:pStyle w:val="Heading2"/>
        <w:rPr>
          <w:rFonts w:eastAsia="Times New Roman"/>
        </w:rPr>
      </w:pPr>
      <w:r w:rsidRPr="00D0564D">
        <w:rPr>
          <w:rFonts w:eastAsia="Times New Roman"/>
        </w:rPr>
        <w:t>Date Legend:</w:t>
      </w:r>
    </w:p>
    <w:p w14:paraId="6BC684E2"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Date legend enables one to see the amount of Recovered Cases in different sorts of perceptions by picking the important date. Also, one can in like manner see the quick augmentation by tapping on the play button.</w:t>
      </w:r>
    </w:p>
    <w:p w14:paraId="39E4BF6C" w14:textId="77777777" w:rsidR="00D0564D" w:rsidRPr="00D0564D" w:rsidRDefault="00D0564D" w:rsidP="00D0564D">
      <w:pPr>
        <w:pStyle w:val="Heading2"/>
        <w:rPr>
          <w:rFonts w:eastAsia="Times New Roman"/>
        </w:rPr>
      </w:pPr>
      <w:r w:rsidRPr="00D0564D">
        <w:rPr>
          <w:rFonts w:eastAsia="Times New Roman"/>
        </w:rPr>
        <w:t>Analysis:</w:t>
      </w:r>
    </w:p>
    <w:p w14:paraId="17906CAD"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 xml:space="preserve">This dashboard is indicating Recovered Cases as indicated by dates. All the charts in the above dashboard shows the colossal improvement in number of Recovered cases. The absolute number of Recovered Cases are </w:t>
      </w:r>
      <w:r w:rsidRPr="00D0564D">
        <w:rPr>
          <w:rFonts w:ascii="Times New Roman" w:eastAsia="Times New Roman" w:hAnsi="Times New Roman" w:cs="Times New Roman"/>
          <w:b/>
          <w:bCs/>
          <w:sz w:val="24"/>
          <w:szCs w:val="24"/>
        </w:rPr>
        <w:t xml:space="preserve">8212 </w:t>
      </w:r>
      <w:r w:rsidRPr="00D0564D">
        <w:rPr>
          <w:rFonts w:ascii="Times New Roman" w:eastAsia="Times New Roman" w:hAnsi="Times New Roman" w:cs="Times New Roman"/>
          <w:sz w:val="24"/>
          <w:szCs w:val="24"/>
        </w:rPr>
        <w:t xml:space="preserve">as per date </w:t>
      </w:r>
      <w:r w:rsidRPr="00D0564D">
        <w:rPr>
          <w:rFonts w:ascii="Times New Roman" w:eastAsia="Times New Roman" w:hAnsi="Times New Roman" w:cs="Times New Roman"/>
          <w:b/>
          <w:bCs/>
          <w:sz w:val="24"/>
          <w:szCs w:val="24"/>
        </w:rPr>
        <w:t>11–05–2020</w:t>
      </w:r>
      <w:r w:rsidRPr="00D0564D">
        <w:rPr>
          <w:rFonts w:ascii="Times New Roman" w:eastAsia="Times New Roman" w:hAnsi="Times New Roman" w:cs="Times New Roman"/>
          <w:sz w:val="24"/>
          <w:szCs w:val="24"/>
        </w:rPr>
        <w:t xml:space="preserve">. Close to the beginning, the extension was consistent yet, in April and may it has got enough pace. In the first place from </w:t>
      </w:r>
      <w:r w:rsidRPr="00D0564D">
        <w:rPr>
          <w:rFonts w:ascii="Times New Roman" w:eastAsia="Times New Roman" w:hAnsi="Times New Roman" w:cs="Times New Roman"/>
          <w:b/>
          <w:bCs/>
          <w:sz w:val="24"/>
          <w:szCs w:val="24"/>
        </w:rPr>
        <w:t>23–03–2020</w:t>
      </w:r>
      <w:r w:rsidRPr="00D0564D">
        <w:rPr>
          <w:rFonts w:ascii="Times New Roman" w:eastAsia="Times New Roman" w:hAnsi="Times New Roman" w:cs="Times New Roman"/>
          <w:sz w:val="24"/>
          <w:szCs w:val="24"/>
        </w:rPr>
        <w:t xml:space="preserve"> to </w:t>
      </w:r>
      <w:r w:rsidRPr="00D0564D">
        <w:rPr>
          <w:rFonts w:ascii="Times New Roman" w:eastAsia="Times New Roman" w:hAnsi="Times New Roman" w:cs="Times New Roman"/>
          <w:b/>
          <w:bCs/>
          <w:sz w:val="24"/>
          <w:szCs w:val="24"/>
        </w:rPr>
        <w:t>04–04–2020</w:t>
      </w:r>
      <w:r w:rsidRPr="00D0564D">
        <w:rPr>
          <w:rFonts w:ascii="Times New Roman" w:eastAsia="Times New Roman" w:hAnsi="Times New Roman" w:cs="Times New Roman"/>
          <w:sz w:val="24"/>
          <w:szCs w:val="24"/>
        </w:rPr>
        <w:t xml:space="preserve"> the recovered cases are more in the areas of Sindh and Khyber-Pakhtunkhwa yet with the movement of time from the bar and pie plot we can see that Punjab has the most important number of Recovered cases. Also, Kashmir has the most decreased number of Recovered cases.</w:t>
      </w:r>
    </w:p>
    <w:p w14:paraId="1AA5E58B" w14:textId="785ECDE5" w:rsidR="00D0564D" w:rsidRPr="00D0564D" w:rsidRDefault="00D0564D" w:rsidP="00D0564D">
      <w:pPr>
        <w:spacing w:after="100"/>
        <w:jc w:val="center"/>
        <w:rPr>
          <w:rFonts w:ascii="Times New Roman" w:eastAsia="Times New Roman" w:hAnsi="Times New Roman" w:cs="Times New Roman"/>
          <w:b/>
          <w:bCs/>
          <w:color w:val="002060"/>
          <w:sz w:val="36"/>
          <w:szCs w:val="36"/>
        </w:rPr>
      </w:pPr>
      <w:r w:rsidRPr="00CE40F6">
        <w:rPr>
          <w:rFonts w:ascii="Times New Roman" w:eastAsia="Times New Roman" w:hAnsi="Times New Roman" w:cs="Times New Roman"/>
          <w:b/>
          <w:bCs/>
          <w:color w:val="002060"/>
          <w:sz w:val="36"/>
          <w:szCs w:val="36"/>
        </w:rPr>
        <w:t>“</w:t>
      </w:r>
      <w:r w:rsidRPr="00D0564D">
        <w:rPr>
          <w:rFonts w:ascii="Times New Roman" w:eastAsia="Times New Roman" w:hAnsi="Times New Roman" w:cs="Times New Roman"/>
          <w:b/>
          <w:bCs/>
          <w:color w:val="002060"/>
          <w:sz w:val="36"/>
          <w:szCs w:val="36"/>
        </w:rPr>
        <w:t>Good things will Happen soon Be positive</w:t>
      </w:r>
      <w:r w:rsidRPr="00CE40F6">
        <w:rPr>
          <w:rFonts w:ascii="Times New Roman" w:eastAsia="Times New Roman" w:hAnsi="Times New Roman" w:cs="Times New Roman"/>
          <w:b/>
          <w:bCs/>
          <w:color w:val="002060"/>
          <w:sz w:val="36"/>
          <w:szCs w:val="36"/>
        </w:rPr>
        <w:t>”</w:t>
      </w:r>
    </w:p>
    <w:p w14:paraId="6963BDEA" w14:textId="7ACE7952" w:rsidR="00D0564D" w:rsidRDefault="00D0564D" w:rsidP="00D0564D">
      <w:pPr>
        <w:pStyle w:val="Heading1"/>
        <w:rPr>
          <w:rFonts w:eastAsia="Times New Roman"/>
        </w:rPr>
      </w:pPr>
      <w:r w:rsidRPr="00D0564D">
        <w:rPr>
          <w:rFonts w:eastAsia="Times New Roman"/>
        </w:rPr>
        <w:t>4. Territorial Analysis of COVID-19 Suspected Cases:</w:t>
      </w:r>
    </w:p>
    <w:p w14:paraId="5E114429" w14:textId="77777777" w:rsidR="00D0564D" w:rsidRPr="00D0564D" w:rsidRDefault="00D0564D" w:rsidP="00D0564D"/>
    <w:p w14:paraId="1B5D12C3" w14:textId="77777777" w:rsidR="00D0564D" w:rsidRDefault="00D0564D" w:rsidP="00D0564D">
      <w:pPr>
        <w:spacing w:after="0"/>
        <w:jc w:val="center"/>
        <w:rPr>
          <w:rFonts w:ascii="Times New Roman" w:eastAsia="Times New Roman" w:hAnsi="Times New Roman" w:cs="Times New Roman"/>
          <w:b/>
          <w:bCs/>
          <w:sz w:val="24"/>
          <w:szCs w:val="24"/>
        </w:rPr>
      </w:pPr>
      <w:r w:rsidRPr="00D0564D">
        <w:rPr>
          <w:rFonts w:ascii="Times New Roman" w:eastAsia="Times New Roman" w:hAnsi="Times New Roman" w:cs="Times New Roman"/>
          <w:noProof/>
          <w:sz w:val="24"/>
          <w:szCs w:val="24"/>
        </w:rPr>
        <w:drawing>
          <wp:inline distT="0" distB="0" distL="0" distR="0" wp14:anchorId="06E2585A" wp14:editId="04484F85">
            <wp:extent cx="5791200" cy="4181475"/>
            <wp:effectExtent l="0" t="0" r="0" b="9525"/>
            <wp:docPr id="7" name="Picture 7" descr="This dashboard and the visuals in it are showing increased number of Suspected Cases over entire region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dashboard and the visuals in it are showing increased number of Suspected Cases over entire regions of Pakist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4181475"/>
                    </a:xfrm>
                    <a:prstGeom prst="rect">
                      <a:avLst/>
                    </a:prstGeom>
                    <a:noFill/>
                    <a:ln>
                      <a:noFill/>
                    </a:ln>
                  </pic:spPr>
                </pic:pic>
              </a:graphicData>
            </a:graphic>
          </wp:inline>
        </w:drawing>
      </w:r>
    </w:p>
    <w:p w14:paraId="3279B198" w14:textId="5770BF05" w:rsidR="00D0564D" w:rsidRPr="00D0564D" w:rsidRDefault="00D0564D" w:rsidP="00D0564D">
      <w:pPr>
        <w:spacing w:after="0"/>
        <w:jc w:val="center"/>
        <w:rPr>
          <w:rFonts w:ascii="Times New Roman" w:eastAsia="Times New Roman" w:hAnsi="Times New Roman" w:cs="Times New Roman"/>
          <w:sz w:val="24"/>
          <w:szCs w:val="24"/>
        </w:rPr>
      </w:pPr>
      <w:r w:rsidRPr="00D0564D">
        <w:rPr>
          <w:rFonts w:ascii="Times New Roman" w:eastAsia="Times New Roman" w:hAnsi="Times New Roman" w:cs="Times New Roman"/>
          <w:b/>
          <w:bCs/>
          <w:color w:val="FF0000"/>
          <w:sz w:val="24"/>
          <w:szCs w:val="24"/>
        </w:rPr>
        <w:t>Suspected Cases</w:t>
      </w:r>
    </w:p>
    <w:p w14:paraId="019EEA2A" w14:textId="77777777" w:rsidR="00D0564D" w:rsidRPr="00D0564D" w:rsidRDefault="00D0564D" w:rsidP="00D0564D">
      <w:pPr>
        <w:pStyle w:val="Heading2"/>
        <w:rPr>
          <w:rFonts w:eastAsia="Times New Roman"/>
        </w:rPr>
      </w:pPr>
      <w:r w:rsidRPr="00D0564D">
        <w:rPr>
          <w:rFonts w:eastAsia="Times New Roman"/>
        </w:rPr>
        <w:t>Components:</w:t>
      </w:r>
    </w:p>
    <w:p w14:paraId="488A0DD9"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This dashboard 5 major components:</w:t>
      </w:r>
    </w:p>
    <w:p w14:paraId="73420756"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Map:</w:t>
      </w:r>
      <w:r w:rsidRPr="00D0564D">
        <w:rPr>
          <w:rFonts w:ascii="Times New Roman" w:eastAsia="Times New Roman" w:hAnsi="Times New Roman" w:cs="Times New Roman"/>
          <w:sz w:val="24"/>
          <w:szCs w:val="24"/>
        </w:rPr>
        <w:t xml:space="preserve"> It speaks to the development in Suspected Cases. This depends on longitudes and scopes. Details are appeared by regions. For sheet scope Color shows the Suspected Cases while size shows aggregate of Suspected.</w:t>
      </w:r>
    </w:p>
    <w:p w14:paraId="47205AD0"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Line Chart:</w:t>
      </w:r>
      <w:r w:rsidRPr="00D0564D">
        <w:rPr>
          <w:rFonts w:ascii="Times New Roman" w:eastAsia="Times New Roman" w:hAnsi="Times New Roman" w:cs="Times New Roman"/>
          <w:sz w:val="24"/>
          <w:szCs w:val="24"/>
        </w:rPr>
        <w:t xml:space="preserve"> This is exhibiting the examples of total Suspected Cases as showed by date. </w:t>
      </w:r>
    </w:p>
    <w:p w14:paraId="3F48BF0B"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Bar Chart:</w:t>
      </w:r>
      <w:r w:rsidRPr="00D0564D">
        <w:rPr>
          <w:rFonts w:ascii="Times New Roman" w:eastAsia="Times New Roman" w:hAnsi="Times New Roman" w:cs="Times New Roman"/>
          <w:sz w:val="24"/>
          <w:szCs w:val="24"/>
        </w:rPr>
        <w:t xml:space="preserve"> It shows comparable assessment of Suspected Cases for each locale.</w:t>
      </w:r>
    </w:p>
    <w:p w14:paraId="64D5EEE6"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Count:</w:t>
      </w:r>
      <w:r w:rsidRPr="00D0564D">
        <w:rPr>
          <w:rFonts w:ascii="Times New Roman" w:eastAsia="Times New Roman" w:hAnsi="Times New Roman" w:cs="Times New Roman"/>
          <w:b/>
          <w:bCs/>
          <w:sz w:val="24"/>
          <w:szCs w:val="24"/>
        </w:rPr>
        <w:t xml:space="preserve"> </w:t>
      </w:r>
      <w:r w:rsidRPr="00D0564D">
        <w:rPr>
          <w:rFonts w:ascii="Times New Roman" w:eastAsia="Times New Roman" w:hAnsi="Times New Roman" w:cs="Times New Roman"/>
          <w:sz w:val="24"/>
          <w:szCs w:val="24"/>
        </w:rPr>
        <w:t>It shows the total consider of Suspected Cases per date.</w:t>
      </w:r>
    </w:p>
    <w:p w14:paraId="7E3AC897"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Pie Chart:</w:t>
      </w:r>
      <w:r w:rsidRPr="00D0564D">
        <w:rPr>
          <w:rFonts w:ascii="Times New Roman" w:eastAsia="Times New Roman" w:hAnsi="Times New Roman" w:cs="Times New Roman"/>
          <w:sz w:val="24"/>
          <w:szCs w:val="24"/>
        </w:rPr>
        <w:t xml:space="preserve"> This is demonstrating the degree of Suspected Cases for each area.</w:t>
      </w:r>
    </w:p>
    <w:p w14:paraId="302E3D4C"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Filter:</w:t>
      </w:r>
      <w:r w:rsidRPr="00D0564D">
        <w:rPr>
          <w:rFonts w:ascii="Times New Roman" w:eastAsia="Times New Roman" w:hAnsi="Times New Roman" w:cs="Times New Roman"/>
          <w:sz w:val="24"/>
          <w:szCs w:val="24"/>
        </w:rPr>
        <w:t xml:space="preserve"> It Filters through the territories. In development to that, one can in like manner see the Map and Lines of his/her domain of interest.</w:t>
      </w:r>
    </w:p>
    <w:p w14:paraId="78F24A92"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Data pages:</w:t>
      </w:r>
      <w:r w:rsidRPr="00D0564D">
        <w:rPr>
          <w:rFonts w:ascii="Times New Roman" w:eastAsia="Times New Roman" w:hAnsi="Times New Roman" w:cs="Times New Roman"/>
          <w:sz w:val="24"/>
          <w:szCs w:val="24"/>
        </w:rPr>
        <w:t xml:space="preserve"> It portrays how the Suspected cases have extended by the movement of time.</w:t>
      </w:r>
    </w:p>
    <w:p w14:paraId="0223CB90" w14:textId="77777777" w:rsidR="00D0564D" w:rsidRPr="00D0564D" w:rsidRDefault="00D0564D" w:rsidP="00D0564D">
      <w:pPr>
        <w:pStyle w:val="Heading2"/>
        <w:rPr>
          <w:rFonts w:eastAsia="Times New Roman"/>
        </w:rPr>
      </w:pPr>
      <w:r w:rsidRPr="00D0564D">
        <w:rPr>
          <w:rFonts w:eastAsia="Times New Roman"/>
        </w:rPr>
        <w:t>Date Legend:</w:t>
      </w:r>
    </w:p>
    <w:p w14:paraId="324504FE"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Date legend engages one to see the amount of Suspected Cases in different sorts of perceptions by picking the vital date. Furthermore, one can in like manner see the quick addition by tapping on the play button.</w:t>
      </w:r>
    </w:p>
    <w:p w14:paraId="1CDD482A" w14:textId="77777777" w:rsidR="00D0564D" w:rsidRPr="00D0564D" w:rsidRDefault="00D0564D" w:rsidP="00D0564D">
      <w:pPr>
        <w:pStyle w:val="Heading2"/>
        <w:rPr>
          <w:rFonts w:eastAsia="Times New Roman"/>
        </w:rPr>
      </w:pPr>
      <w:r w:rsidRPr="00D0564D">
        <w:rPr>
          <w:rFonts w:eastAsia="Times New Roman"/>
        </w:rPr>
        <w:t>Analysis:</w:t>
      </w:r>
    </w:p>
    <w:p w14:paraId="70262D1A" w14:textId="3A41137A"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 xml:space="preserve">This dashboard is demonstrating Suspected Cases as indicated by dates. All the charts in the above dashboard shows the enormous advancement in number of Suspected cases. The maximum number of Suspected Cases are </w:t>
      </w:r>
      <w:r w:rsidRPr="00D0564D">
        <w:rPr>
          <w:rFonts w:ascii="Times New Roman" w:eastAsia="Times New Roman" w:hAnsi="Times New Roman" w:cs="Times New Roman"/>
          <w:b/>
          <w:bCs/>
          <w:sz w:val="24"/>
          <w:szCs w:val="24"/>
        </w:rPr>
        <w:t xml:space="preserve">261,134 </w:t>
      </w:r>
      <w:r w:rsidRPr="00D0564D">
        <w:rPr>
          <w:rFonts w:ascii="Times New Roman" w:eastAsia="Times New Roman" w:hAnsi="Times New Roman" w:cs="Times New Roman"/>
          <w:sz w:val="24"/>
          <w:szCs w:val="24"/>
        </w:rPr>
        <w:t xml:space="preserve">as indicated by date </w:t>
      </w:r>
      <w:r w:rsidRPr="00D0564D">
        <w:rPr>
          <w:rFonts w:ascii="Times New Roman" w:eastAsia="Times New Roman" w:hAnsi="Times New Roman" w:cs="Times New Roman"/>
          <w:b/>
          <w:bCs/>
          <w:sz w:val="24"/>
          <w:szCs w:val="24"/>
        </w:rPr>
        <w:t>10–05–2020</w:t>
      </w:r>
      <w:r w:rsidRPr="00D0564D">
        <w:rPr>
          <w:rFonts w:ascii="Times New Roman" w:eastAsia="Times New Roman" w:hAnsi="Times New Roman" w:cs="Times New Roman"/>
          <w:sz w:val="24"/>
          <w:szCs w:val="24"/>
        </w:rPr>
        <w:t xml:space="preserve">. Close to the beginning, the development was consistent yet, in April and may it has got enough </w:t>
      </w:r>
      <w:r w:rsidRPr="00D0564D">
        <w:rPr>
          <w:rFonts w:ascii="Times New Roman" w:eastAsia="Times New Roman" w:hAnsi="Times New Roman" w:cs="Times New Roman"/>
          <w:sz w:val="24"/>
          <w:szCs w:val="24"/>
        </w:rPr>
        <w:t>pace. In</w:t>
      </w:r>
      <w:r w:rsidRPr="00D0564D">
        <w:rPr>
          <w:rFonts w:ascii="Times New Roman" w:eastAsia="Times New Roman" w:hAnsi="Times New Roman" w:cs="Times New Roman"/>
          <w:sz w:val="24"/>
          <w:szCs w:val="24"/>
        </w:rPr>
        <w:t xml:space="preserve"> the beginning the Suspected cases are more in Sindh yet with the movement of time from the bar and pie diagram we can see that Punjab has the most vital number of cases. In addition, Kashmir has the most diminished number of Suspected cases.</w:t>
      </w:r>
    </w:p>
    <w:p w14:paraId="039D20FB" w14:textId="050079AA" w:rsidR="00D0564D" w:rsidRDefault="00D0564D" w:rsidP="00D0564D">
      <w:pPr>
        <w:pStyle w:val="Heading1"/>
        <w:rPr>
          <w:rFonts w:eastAsia="Times New Roman"/>
        </w:rPr>
      </w:pPr>
      <w:r w:rsidRPr="00D0564D">
        <w:rPr>
          <w:rFonts w:eastAsia="Times New Roman"/>
        </w:rPr>
        <w:t>5. Territorial Analysis of COVID-19 Tests Performed and Test Positive Cases:</w:t>
      </w:r>
    </w:p>
    <w:p w14:paraId="7E4816D7" w14:textId="77777777" w:rsidR="00D0564D" w:rsidRPr="00D0564D" w:rsidRDefault="00D0564D" w:rsidP="00D0564D"/>
    <w:p w14:paraId="7AB2DAC0" w14:textId="77777777" w:rsidR="00D0564D" w:rsidRDefault="00D0564D" w:rsidP="00D0564D">
      <w:pPr>
        <w:spacing w:after="0"/>
        <w:jc w:val="center"/>
        <w:rPr>
          <w:rFonts w:ascii="Times New Roman" w:eastAsia="Times New Roman" w:hAnsi="Times New Roman" w:cs="Times New Roman"/>
          <w:b/>
          <w:bCs/>
          <w:sz w:val="24"/>
          <w:szCs w:val="24"/>
        </w:rPr>
      </w:pPr>
      <w:r w:rsidRPr="00D0564D">
        <w:rPr>
          <w:rFonts w:ascii="Times New Roman" w:eastAsia="Times New Roman" w:hAnsi="Times New Roman" w:cs="Times New Roman"/>
          <w:noProof/>
          <w:sz w:val="24"/>
          <w:szCs w:val="24"/>
        </w:rPr>
        <w:drawing>
          <wp:inline distT="0" distB="0" distL="0" distR="0" wp14:anchorId="34642E51" wp14:editId="18A0328E">
            <wp:extent cx="5781675" cy="4114800"/>
            <wp:effectExtent l="0" t="0" r="9525" b="0"/>
            <wp:docPr id="6" name="Picture 6" descr="This dashboard and the visuals in it are showing increased number of Tests Performed over entire region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dashboard and the visuals in it are showing increased number of Tests Performed over entire regions of Pakist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4114800"/>
                    </a:xfrm>
                    <a:prstGeom prst="rect">
                      <a:avLst/>
                    </a:prstGeom>
                    <a:noFill/>
                    <a:ln>
                      <a:noFill/>
                    </a:ln>
                  </pic:spPr>
                </pic:pic>
              </a:graphicData>
            </a:graphic>
          </wp:inline>
        </w:drawing>
      </w:r>
    </w:p>
    <w:p w14:paraId="3E06EB44" w14:textId="2EA13D21" w:rsidR="00D0564D" w:rsidRPr="00D0564D" w:rsidRDefault="00D0564D" w:rsidP="00D0564D">
      <w:pPr>
        <w:spacing w:after="0"/>
        <w:jc w:val="center"/>
        <w:rPr>
          <w:rFonts w:ascii="Times New Roman" w:eastAsia="Times New Roman" w:hAnsi="Times New Roman" w:cs="Times New Roman"/>
          <w:sz w:val="24"/>
          <w:szCs w:val="24"/>
        </w:rPr>
      </w:pPr>
      <w:r w:rsidRPr="00D0564D">
        <w:rPr>
          <w:rFonts w:ascii="Times New Roman" w:eastAsia="Times New Roman" w:hAnsi="Times New Roman" w:cs="Times New Roman"/>
          <w:b/>
          <w:bCs/>
          <w:color w:val="FF0000"/>
          <w:sz w:val="24"/>
          <w:szCs w:val="24"/>
        </w:rPr>
        <w:t>Tests Performed and Test Positive Cases</w:t>
      </w:r>
    </w:p>
    <w:p w14:paraId="2A7C5E61" w14:textId="77777777" w:rsidR="00D0564D" w:rsidRPr="00D0564D" w:rsidRDefault="00D0564D" w:rsidP="00D0564D">
      <w:pPr>
        <w:pStyle w:val="Heading2"/>
        <w:rPr>
          <w:rFonts w:eastAsia="Times New Roman"/>
        </w:rPr>
      </w:pPr>
      <w:r w:rsidRPr="00D0564D">
        <w:rPr>
          <w:rFonts w:eastAsia="Times New Roman"/>
        </w:rPr>
        <w:t>Components:</w:t>
      </w:r>
    </w:p>
    <w:p w14:paraId="003D7E71"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This dashboard has 5 major Components:</w:t>
      </w:r>
    </w:p>
    <w:p w14:paraId="5228684D"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Map:</w:t>
      </w:r>
      <w:r w:rsidRPr="00D0564D">
        <w:rPr>
          <w:rFonts w:ascii="Times New Roman" w:eastAsia="Times New Roman" w:hAnsi="Times New Roman" w:cs="Times New Roman"/>
          <w:sz w:val="24"/>
          <w:szCs w:val="24"/>
        </w:rPr>
        <w:t xml:space="preserve"> It speaks to the development in Tests Performed and Positive Cases. This depends on longitudes and scopes. Details are appeared by areas. For sheet scope Color shows the Tests Performed while size shows entirety of Tests Performed and Test Positive Cases.</w:t>
      </w:r>
    </w:p>
    <w:p w14:paraId="7336351A"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Bar Chart:</w:t>
      </w:r>
      <w:r w:rsidRPr="00D0564D">
        <w:rPr>
          <w:rFonts w:ascii="Times New Roman" w:eastAsia="Times New Roman" w:hAnsi="Times New Roman" w:cs="Times New Roman"/>
          <w:sz w:val="24"/>
          <w:szCs w:val="24"/>
        </w:rPr>
        <w:t xml:space="preserve"> It shows similar examination of Tests Performed for every territory.</w:t>
      </w:r>
    </w:p>
    <w:p w14:paraId="01A01A97"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Pie Chart:</w:t>
      </w:r>
      <w:r w:rsidRPr="00D0564D">
        <w:rPr>
          <w:rFonts w:ascii="Times New Roman" w:eastAsia="Times New Roman" w:hAnsi="Times New Roman" w:cs="Times New Roman"/>
          <w:sz w:val="24"/>
          <w:szCs w:val="24"/>
        </w:rPr>
        <w:t xml:space="preserve"> This is showing the degree of Tests Performed for each area.</w:t>
      </w:r>
    </w:p>
    <w:p w14:paraId="7628B4F2"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Test Positive Count:</w:t>
      </w:r>
      <w:r w:rsidRPr="00D0564D">
        <w:rPr>
          <w:rFonts w:ascii="Times New Roman" w:eastAsia="Times New Roman" w:hAnsi="Times New Roman" w:cs="Times New Roman"/>
          <w:sz w:val="24"/>
          <w:szCs w:val="24"/>
        </w:rPr>
        <w:t xml:space="preserve"> It is demonstrating aggregate of Test Positive Cases as indicated by date.</w:t>
      </w:r>
    </w:p>
    <w:p w14:paraId="12B29A8F"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Tests Performed Count:</w:t>
      </w:r>
      <w:r w:rsidRPr="00D0564D">
        <w:rPr>
          <w:rFonts w:ascii="Times New Roman" w:eastAsia="Times New Roman" w:hAnsi="Times New Roman" w:cs="Times New Roman"/>
          <w:sz w:val="24"/>
          <w:szCs w:val="24"/>
        </w:rPr>
        <w:t xml:space="preserve"> It is indicating the total of Tests Performed by date.</w:t>
      </w:r>
    </w:p>
    <w:p w14:paraId="68E01B84"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Filter:</w:t>
      </w:r>
      <w:r w:rsidRPr="00D0564D">
        <w:rPr>
          <w:rFonts w:ascii="Times New Roman" w:eastAsia="Times New Roman" w:hAnsi="Times New Roman" w:cs="Times New Roman"/>
          <w:sz w:val="24"/>
          <w:szCs w:val="24"/>
        </w:rPr>
        <w:t xml:space="preserve"> It Filters through the areas. In extension to that, one can in like manner see the Map of his/her domain of interest.</w:t>
      </w:r>
    </w:p>
    <w:p w14:paraId="788C804D"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Data pages:</w:t>
      </w:r>
      <w:r w:rsidRPr="00D0564D">
        <w:rPr>
          <w:rFonts w:ascii="Times New Roman" w:eastAsia="Times New Roman" w:hAnsi="Times New Roman" w:cs="Times New Roman"/>
          <w:sz w:val="24"/>
          <w:szCs w:val="24"/>
        </w:rPr>
        <w:t xml:space="preserve"> It delineates how the Tests Performed and Test Positive Cases have expanded by the movement of time.</w:t>
      </w:r>
    </w:p>
    <w:p w14:paraId="4122F2A6" w14:textId="77777777" w:rsidR="00D0564D" w:rsidRPr="00D0564D" w:rsidRDefault="00D0564D" w:rsidP="00CE40F6">
      <w:pPr>
        <w:pStyle w:val="Heading2"/>
        <w:rPr>
          <w:rFonts w:eastAsia="Times New Roman"/>
        </w:rPr>
      </w:pPr>
      <w:r w:rsidRPr="00D0564D">
        <w:rPr>
          <w:rFonts w:eastAsia="Times New Roman"/>
        </w:rPr>
        <w:t>Date Legend:</w:t>
      </w:r>
    </w:p>
    <w:p w14:paraId="74C39AB3"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Date legend enables one to see the number of Tests Performed and Test Positive Cases in different sorts of perceptions by picking the fundamental date. Moreover, one can similarly observe the quick addition by tapping on the play button.</w:t>
      </w:r>
    </w:p>
    <w:p w14:paraId="0F12C169" w14:textId="77777777" w:rsidR="00D0564D" w:rsidRPr="00D0564D" w:rsidRDefault="00D0564D" w:rsidP="00CE40F6">
      <w:pPr>
        <w:pStyle w:val="Heading2"/>
        <w:rPr>
          <w:rFonts w:eastAsia="Times New Roman"/>
        </w:rPr>
      </w:pPr>
      <w:r w:rsidRPr="00D0564D">
        <w:rPr>
          <w:rFonts w:eastAsia="Times New Roman"/>
        </w:rPr>
        <w:t>Analysis:</w:t>
      </w:r>
    </w:p>
    <w:p w14:paraId="5D92A0B3"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 xml:space="preserve">This dashboard is demonstrating Tests Performed and Test Positive Cases as indicated by dates. All the charts in the above dashboard shows absolute tests performed and positive cases. The absolute number of Tests Performed are </w:t>
      </w:r>
      <w:r w:rsidRPr="00D0564D">
        <w:rPr>
          <w:rFonts w:ascii="Times New Roman" w:eastAsia="Times New Roman" w:hAnsi="Times New Roman" w:cs="Times New Roman"/>
          <w:b/>
          <w:bCs/>
          <w:sz w:val="24"/>
          <w:szCs w:val="24"/>
        </w:rPr>
        <w:t xml:space="preserve">294,65 </w:t>
      </w:r>
      <w:r w:rsidRPr="00D0564D">
        <w:rPr>
          <w:rFonts w:ascii="Times New Roman" w:eastAsia="Times New Roman" w:hAnsi="Times New Roman" w:cs="Times New Roman"/>
          <w:sz w:val="24"/>
          <w:szCs w:val="24"/>
        </w:rPr>
        <w:t xml:space="preserve">and Test Positive Cases are </w:t>
      </w:r>
      <w:r w:rsidRPr="00D0564D">
        <w:rPr>
          <w:rFonts w:ascii="Times New Roman" w:eastAsia="Times New Roman" w:hAnsi="Times New Roman" w:cs="Times New Roman"/>
          <w:b/>
          <w:bCs/>
          <w:sz w:val="24"/>
          <w:szCs w:val="24"/>
        </w:rPr>
        <w:t xml:space="preserve">283,517 </w:t>
      </w:r>
      <w:r w:rsidRPr="00D0564D">
        <w:rPr>
          <w:rFonts w:ascii="Times New Roman" w:eastAsia="Times New Roman" w:hAnsi="Times New Roman" w:cs="Times New Roman"/>
          <w:sz w:val="24"/>
          <w:szCs w:val="24"/>
        </w:rPr>
        <w:t xml:space="preserve">as indicated by date </w:t>
      </w:r>
      <w:r w:rsidRPr="00D0564D">
        <w:rPr>
          <w:rFonts w:ascii="Times New Roman" w:eastAsia="Times New Roman" w:hAnsi="Times New Roman" w:cs="Times New Roman"/>
          <w:b/>
          <w:bCs/>
          <w:sz w:val="24"/>
          <w:szCs w:val="24"/>
        </w:rPr>
        <w:t>10–05–2020</w:t>
      </w:r>
      <w:r w:rsidRPr="00D0564D">
        <w:rPr>
          <w:rFonts w:ascii="Times New Roman" w:eastAsia="Times New Roman" w:hAnsi="Times New Roman" w:cs="Times New Roman"/>
          <w:sz w:val="24"/>
          <w:szCs w:val="24"/>
        </w:rPr>
        <w:t>. Close to the beginning, the extension was consistent yet, in April and may it has got enough pace. From the bar and pie diagram we can see that more Tests are Performed in Punjab Whereas in Kashmir minimal number of Tests are performed.</w:t>
      </w:r>
    </w:p>
    <w:p w14:paraId="5D2BDEC6" w14:textId="37BF5AF3" w:rsidR="00D0564D" w:rsidRDefault="00D0564D" w:rsidP="00CE40F6">
      <w:pPr>
        <w:pStyle w:val="Heading1"/>
        <w:rPr>
          <w:rFonts w:eastAsia="Times New Roman"/>
        </w:rPr>
      </w:pPr>
      <w:r w:rsidRPr="00D0564D">
        <w:rPr>
          <w:rFonts w:eastAsia="Times New Roman"/>
        </w:rPr>
        <w:t>6. Analysis of COVID-19 Travelers Screened:</w:t>
      </w:r>
    </w:p>
    <w:p w14:paraId="4310EB8D" w14:textId="77777777" w:rsidR="00CE40F6" w:rsidRPr="00CE40F6" w:rsidRDefault="00CE40F6" w:rsidP="00CE40F6"/>
    <w:p w14:paraId="7D739DD7" w14:textId="77777777" w:rsidR="00CE40F6" w:rsidRDefault="00D0564D" w:rsidP="00CE40F6">
      <w:pPr>
        <w:spacing w:after="0"/>
        <w:jc w:val="center"/>
        <w:rPr>
          <w:rFonts w:ascii="Times New Roman" w:eastAsia="Times New Roman" w:hAnsi="Times New Roman" w:cs="Times New Roman"/>
          <w:b/>
          <w:bCs/>
          <w:sz w:val="24"/>
          <w:szCs w:val="24"/>
        </w:rPr>
      </w:pPr>
      <w:r w:rsidRPr="00D0564D">
        <w:rPr>
          <w:rFonts w:ascii="Times New Roman" w:eastAsia="Times New Roman" w:hAnsi="Times New Roman" w:cs="Times New Roman"/>
          <w:noProof/>
          <w:sz w:val="24"/>
          <w:szCs w:val="24"/>
        </w:rPr>
        <w:drawing>
          <wp:inline distT="0" distB="0" distL="0" distR="0" wp14:anchorId="0251A70E" wp14:editId="3DFB0743">
            <wp:extent cx="5781675" cy="4171950"/>
            <wp:effectExtent l="0" t="0" r="9525" b="0"/>
            <wp:docPr id="5" name="Picture 5" descr="This dashboard and the visuals in it are showing increased number of Travelers Scree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dashboard and the visuals in it are showing increased number of Travelers Screen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1675" cy="4171950"/>
                    </a:xfrm>
                    <a:prstGeom prst="rect">
                      <a:avLst/>
                    </a:prstGeom>
                    <a:noFill/>
                    <a:ln>
                      <a:noFill/>
                    </a:ln>
                  </pic:spPr>
                </pic:pic>
              </a:graphicData>
            </a:graphic>
          </wp:inline>
        </w:drawing>
      </w:r>
    </w:p>
    <w:p w14:paraId="770E3369" w14:textId="7B2960CD" w:rsidR="00D0564D" w:rsidRPr="00D0564D" w:rsidRDefault="00D0564D" w:rsidP="00CE40F6">
      <w:pPr>
        <w:spacing w:after="0"/>
        <w:jc w:val="center"/>
        <w:rPr>
          <w:rFonts w:ascii="Times New Roman" w:eastAsia="Times New Roman" w:hAnsi="Times New Roman" w:cs="Times New Roman"/>
          <w:color w:val="FF0000"/>
          <w:sz w:val="24"/>
          <w:szCs w:val="24"/>
        </w:rPr>
      </w:pPr>
      <w:r w:rsidRPr="00D0564D">
        <w:rPr>
          <w:rFonts w:ascii="Times New Roman" w:eastAsia="Times New Roman" w:hAnsi="Times New Roman" w:cs="Times New Roman"/>
          <w:b/>
          <w:bCs/>
          <w:color w:val="FF0000"/>
          <w:sz w:val="24"/>
          <w:szCs w:val="24"/>
        </w:rPr>
        <w:t>Travelers Screened</w:t>
      </w:r>
    </w:p>
    <w:p w14:paraId="76D7290B" w14:textId="77777777" w:rsidR="00D0564D" w:rsidRPr="00D0564D" w:rsidRDefault="00D0564D" w:rsidP="00CE40F6">
      <w:pPr>
        <w:pStyle w:val="Heading2"/>
        <w:rPr>
          <w:rFonts w:eastAsia="Times New Roman"/>
        </w:rPr>
      </w:pPr>
      <w:r w:rsidRPr="00D0564D">
        <w:rPr>
          <w:rFonts w:eastAsia="Times New Roman"/>
        </w:rPr>
        <w:t>Components:</w:t>
      </w:r>
    </w:p>
    <w:p w14:paraId="374E8C66"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This dashboard has 4 major Components:</w:t>
      </w:r>
    </w:p>
    <w:p w14:paraId="5B6CF334"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Bar Chart:</w:t>
      </w:r>
      <w:r w:rsidRPr="00D0564D">
        <w:rPr>
          <w:rFonts w:ascii="Times New Roman" w:eastAsia="Times New Roman" w:hAnsi="Times New Roman" w:cs="Times New Roman"/>
          <w:sz w:val="24"/>
          <w:szCs w:val="24"/>
        </w:rPr>
        <w:t xml:space="preserve"> It shows the expanding number of Travelers Screened. This plot the entirety of Cumulative travelers Screened for Date. Shading shows whole of Cumulative travelers Screened.</w:t>
      </w:r>
    </w:p>
    <w:p w14:paraId="7DBAFD09"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Pie Chart:</w:t>
      </w:r>
      <w:r w:rsidRPr="00D0564D">
        <w:rPr>
          <w:rFonts w:ascii="Times New Roman" w:eastAsia="Times New Roman" w:hAnsi="Times New Roman" w:cs="Times New Roman"/>
          <w:sz w:val="24"/>
          <w:szCs w:val="24"/>
        </w:rPr>
        <w:t xml:space="preserve"> This is showing the degree of Travelers Screened.</w:t>
      </w:r>
    </w:p>
    <w:p w14:paraId="098A38BC"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Count:</w:t>
      </w:r>
      <w:r w:rsidRPr="00D0564D">
        <w:rPr>
          <w:rFonts w:ascii="Times New Roman" w:eastAsia="Times New Roman" w:hAnsi="Times New Roman" w:cs="Times New Roman"/>
          <w:sz w:val="24"/>
          <w:szCs w:val="24"/>
        </w:rPr>
        <w:t xml:space="preserve"> It shows the absolute consider of Travelers Screened per date.</w:t>
      </w:r>
    </w:p>
    <w:p w14:paraId="16AF3E85"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Description:</w:t>
      </w:r>
      <w:r w:rsidRPr="00D0564D">
        <w:rPr>
          <w:rFonts w:ascii="Times New Roman" w:eastAsia="Times New Roman" w:hAnsi="Times New Roman" w:cs="Times New Roman"/>
          <w:sz w:val="24"/>
          <w:szCs w:val="24"/>
        </w:rPr>
        <w:t xml:space="preserve"> It shows depiction about Travelers which are associated at focuses with section and suspected in most recent 24 hours.</w:t>
      </w:r>
    </w:p>
    <w:p w14:paraId="5BFE2CF6"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Data pages:</w:t>
      </w:r>
      <w:r w:rsidRPr="00D0564D">
        <w:rPr>
          <w:rFonts w:ascii="Times New Roman" w:eastAsia="Times New Roman" w:hAnsi="Times New Roman" w:cs="Times New Roman"/>
          <w:sz w:val="24"/>
          <w:szCs w:val="24"/>
        </w:rPr>
        <w:t xml:space="preserve"> It portrays how the Travelers are screened with the movement of time.</w:t>
      </w:r>
    </w:p>
    <w:p w14:paraId="410FBF7F" w14:textId="77777777" w:rsidR="00D0564D" w:rsidRPr="00D0564D" w:rsidRDefault="00D0564D" w:rsidP="00CE40F6">
      <w:pPr>
        <w:pStyle w:val="Heading2"/>
        <w:rPr>
          <w:rFonts w:eastAsia="Times New Roman"/>
        </w:rPr>
      </w:pPr>
      <w:r w:rsidRPr="00D0564D">
        <w:rPr>
          <w:rFonts w:eastAsia="Times New Roman"/>
        </w:rPr>
        <w:t>Data Legend:</w:t>
      </w:r>
    </w:p>
    <w:p w14:paraId="143234B8"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Date legend engages one to see the number of Travelers Screened in different sorts of observations by picking the vital date. Moreover, one can in like manner see the quick augmentation by tapping on the play button.</w:t>
      </w:r>
    </w:p>
    <w:p w14:paraId="651D388E" w14:textId="77777777" w:rsidR="00D0564D" w:rsidRPr="00D0564D" w:rsidRDefault="00D0564D" w:rsidP="00CE40F6">
      <w:pPr>
        <w:pStyle w:val="Heading2"/>
        <w:rPr>
          <w:rFonts w:eastAsia="Times New Roman"/>
        </w:rPr>
      </w:pPr>
      <w:r w:rsidRPr="00D0564D">
        <w:rPr>
          <w:rFonts w:eastAsia="Times New Roman"/>
        </w:rPr>
        <w:t>Analysis:</w:t>
      </w:r>
    </w:p>
    <w:p w14:paraId="2D0F84E4"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 xml:space="preserve">This dashboard is demonstrating Travelers Screened by dates. All the charts in the above dashboard shows enormous advancement of Traveler’s Screened. In this it is indicating the Travelers Screened by date </w:t>
      </w:r>
      <w:r w:rsidRPr="00D0564D">
        <w:rPr>
          <w:rFonts w:ascii="Times New Roman" w:eastAsia="Times New Roman" w:hAnsi="Times New Roman" w:cs="Times New Roman"/>
          <w:b/>
          <w:bCs/>
          <w:sz w:val="24"/>
          <w:szCs w:val="24"/>
        </w:rPr>
        <w:t>03–04–2020</w:t>
      </w:r>
      <w:r w:rsidRPr="00D0564D">
        <w:rPr>
          <w:rFonts w:ascii="Times New Roman" w:eastAsia="Times New Roman" w:hAnsi="Times New Roman" w:cs="Times New Roman"/>
          <w:sz w:val="24"/>
          <w:szCs w:val="24"/>
        </w:rPr>
        <w:t xml:space="preserve"> which are </w:t>
      </w:r>
      <w:r w:rsidRPr="00D0564D">
        <w:rPr>
          <w:rFonts w:ascii="Times New Roman" w:eastAsia="Times New Roman" w:hAnsi="Times New Roman" w:cs="Times New Roman"/>
          <w:b/>
          <w:bCs/>
          <w:sz w:val="24"/>
          <w:szCs w:val="24"/>
        </w:rPr>
        <w:t>1102562</w:t>
      </w:r>
      <w:r w:rsidRPr="00D0564D">
        <w:rPr>
          <w:rFonts w:ascii="Times New Roman" w:eastAsia="Times New Roman" w:hAnsi="Times New Roman" w:cs="Times New Roman"/>
          <w:sz w:val="24"/>
          <w:szCs w:val="24"/>
        </w:rPr>
        <w:t>. At the beginning, the extension was consistent yet, in April it has got enough pace. From the bar layout we can see that more Travelers are Screened with the movement of time.</w:t>
      </w:r>
    </w:p>
    <w:p w14:paraId="4769E87C" w14:textId="75491DE2" w:rsidR="00D0564D" w:rsidRDefault="00D0564D" w:rsidP="00CE40F6">
      <w:pPr>
        <w:pStyle w:val="Heading1"/>
        <w:rPr>
          <w:rFonts w:eastAsia="Times New Roman"/>
        </w:rPr>
      </w:pPr>
      <w:r w:rsidRPr="00D0564D">
        <w:rPr>
          <w:rFonts w:eastAsia="Times New Roman"/>
        </w:rPr>
        <w:t>7. Analysis of Returnees and Advised Quarantine:</w:t>
      </w:r>
    </w:p>
    <w:p w14:paraId="110C6F8D" w14:textId="77777777" w:rsidR="00CE40F6" w:rsidRPr="00CE40F6" w:rsidRDefault="00CE40F6" w:rsidP="00CE40F6"/>
    <w:p w14:paraId="5C4C9EF5" w14:textId="77777777" w:rsidR="00CE40F6" w:rsidRDefault="00D0564D" w:rsidP="00CE40F6">
      <w:pPr>
        <w:spacing w:after="0"/>
        <w:jc w:val="center"/>
        <w:rPr>
          <w:rFonts w:ascii="Times New Roman" w:eastAsia="Times New Roman" w:hAnsi="Times New Roman" w:cs="Times New Roman"/>
          <w:b/>
          <w:bCs/>
          <w:sz w:val="24"/>
          <w:szCs w:val="24"/>
        </w:rPr>
      </w:pPr>
      <w:r w:rsidRPr="00D0564D">
        <w:rPr>
          <w:rFonts w:ascii="Times New Roman" w:eastAsia="Times New Roman" w:hAnsi="Times New Roman" w:cs="Times New Roman"/>
          <w:noProof/>
          <w:sz w:val="24"/>
          <w:szCs w:val="24"/>
        </w:rPr>
        <w:drawing>
          <wp:inline distT="0" distB="0" distL="0" distR="0" wp14:anchorId="11827E75" wp14:editId="307B9659">
            <wp:extent cx="5791200" cy="4200525"/>
            <wp:effectExtent l="0" t="0" r="0" b="9525"/>
            <wp:docPr id="4" name="Picture 4" descr="This dashboard and the visuals in it are showing increased number of Returnees and Advised Quarantine Return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s dashboard and the visuals in it are showing increased number of Returnees and Advised Quarantine Returne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4200525"/>
                    </a:xfrm>
                    <a:prstGeom prst="rect">
                      <a:avLst/>
                    </a:prstGeom>
                    <a:noFill/>
                    <a:ln>
                      <a:noFill/>
                    </a:ln>
                  </pic:spPr>
                </pic:pic>
              </a:graphicData>
            </a:graphic>
          </wp:inline>
        </w:drawing>
      </w:r>
    </w:p>
    <w:p w14:paraId="4508A5BA" w14:textId="25201EDC" w:rsidR="00D0564D" w:rsidRPr="00D0564D" w:rsidRDefault="00D0564D" w:rsidP="00CE40F6">
      <w:pPr>
        <w:spacing w:after="0"/>
        <w:jc w:val="center"/>
        <w:rPr>
          <w:rFonts w:ascii="Times New Roman" w:eastAsia="Times New Roman" w:hAnsi="Times New Roman" w:cs="Times New Roman"/>
          <w:color w:val="FF0000"/>
          <w:sz w:val="24"/>
          <w:szCs w:val="24"/>
        </w:rPr>
      </w:pPr>
      <w:r w:rsidRPr="00D0564D">
        <w:rPr>
          <w:rFonts w:ascii="Times New Roman" w:eastAsia="Times New Roman" w:hAnsi="Times New Roman" w:cs="Times New Roman"/>
          <w:b/>
          <w:bCs/>
          <w:color w:val="FF0000"/>
          <w:sz w:val="24"/>
          <w:szCs w:val="24"/>
        </w:rPr>
        <w:t>Returnees and Advised Quarantine</w:t>
      </w:r>
    </w:p>
    <w:p w14:paraId="77CAB1C0" w14:textId="77777777" w:rsidR="00D0564D" w:rsidRPr="00D0564D" w:rsidRDefault="00D0564D" w:rsidP="00CE40F6">
      <w:pPr>
        <w:pStyle w:val="Heading2"/>
        <w:rPr>
          <w:rFonts w:eastAsia="Times New Roman"/>
        </w:rPr>
      </w:pPr>
      <w:r w:rsidRPr="00D0564D">
        <w:rPr>
          <w:rFonts w:eastAsia="Times New Roman"/>
        </w:rPr>
        <w:t>Components:</w:t>
      </w:r>
    </w:p>
    <w:p w14:paraId="36120325"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This dashboard has 4 major components:</w:t>
      </w:r>
    </w:p>
    <w:p w14:paraId="6C0F6799"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Bar Chart:</w:t>
      </w:r>
      <w:r w:rsidRPr="00D0564D">
        <w:rPr>
          <w:rFonts w:ascii="Times New Roman" w:eastAsia="Times New Roman" w:hAnsi="Times New Roman" w:cs="Times New Roman"/>
          <w:b/>
          <w:bCs/>
          <w:sz w:val="24"/>
          <w:szCs w:val="24"/>
        </w:rPr>
        <w:t xml:space="preserve"> </w:t>
      </w:r>
      <w:r w:rsidRPr="00D0564D">
        <w:rPr>
          <w:rFonts w:ascii="Times New Roman" w:eastAsia="Times New Roman" w:hAnsi="Times New Roman" w:cs="Times New Roman"/>
          <w:sz w:val="24"/>
          <w:szCs w:val="24"/>
        </w:rPr>
        <w:t>It speaks to the patterns of aggregate of Advised Self Quarantine and entirety of Advised Self Quarantine for Date separated by Returnees on page 3/23/2020. The imprints are marked by entirety of Advised Self Quarantine.</w:t>
      </w:r>
    </w:p>
    <w:p w14:paraId="26064B86"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Pie Chart:</w:t>
      </w:r>
      <w:r w:rsidRPr="00D0564D">
        <w:rPr>
          <w:rFonts w:ascii="Times New Roman" w:eastAsia="Times New Roman" w:hAnsi="Times New Roman" w:cs="Times New Roman"/>
          <w:b/>
          <w:bCs/>
          <w:sz w:val="24"/>
          <w:szCs w:val="24"/>
        </w:rPr>
        <w:t xml:space="preserve"> </w:t>
      </w:r>
      <w:r w:rsidRPr="00D0564D">
        <w:rPr>
          <w:rFonts w:ascii="Times New Roman" w:eastAsia="Times New Roman" w:hAnsi="Times New Roman" w:cs="Times New Roman"/>
          <w:sz w:val="24"/>
          <w:szCs w:val="24"/>
        </w:rPr>
        <w:t>This is demonstrating the degree of First-time calls and Follow up Calls.</w:t>
      </w:r>
    </w:p>
    <w:p w14:paraId="5A8C1FBB"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Count:</w:t>
      </w:r>
      <w:r w:rsidRPr="00D0564D">
        <w:rPr>
          <w:rFonts w:ascii="Times New Roman" w:eastAsia="Times New Roman" w:hAnsi="Times New Roman" w:cs="Times New Roman"/>
          <w:b/>
          <w:bCs/>
          <w:sz w:val="24"/>
          <w:szCs w:val="24"/>
        </w:rPr>
        <w:t xml:space="preserve"> </w:t>
      </w:r>
      <w:r w:rsidRPr="00D0564D">
        <w:rPr>
          <w:rFonts w:ascii="Times New Roman" w:eastAsia="Times New Roman" w:hAnsi="Times New Roman" w:cs="Times New Roman"/>
          <w:sz w:val="24"/>
          <w:szCs w:val="24"/>
        </w:rPr>
        <w:t>It is demonstrating total of Advised Quarantine according to date.</w:t>
      </w:r>
    </w:p>
    <w:p w14:paraId="4CAA30C9"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Data Pages:</w:t>
      </w:r>
      <w:r w:rsidRPr="00D0564D">
        <w:rPr>
          <w:rFonts w:ascii="Times New Roman" w:eastAsia="Times New Roman" w:hAnsi="Times New Roman" w:cs="Times New Roman"/>
          <w:b/>
          <w:bCs/>
          <w:sz w:val="24"/>
          <w:szCs w:val="24"/>
        </w:rPr>
        <w:t xml:space="preserve"> </w:t>
      </w:r>
      <w:r w:rsidRPr="00D0564D">
        <w:rPr>
          <w:rFonts w:ascii="Times New Roman" w:eastAsia="Times New Roman" w:hAnsi="Times New Roman" w:cs="Times New Roman"/>
          <w:sz w:val="24"/>
          <w:szCs w:val="24"/>
        </w:rPr>
        <w:t>It portrays how the Returnees and Advised Quarantine, First Time and Follow up Calls have expanded by the movement of time.</w:t>
      </w:r>
    </w:p>
    <w:p w14:paraId="381E5F6B" w14:textId="77777777" w:rsidR="00D0564D" w:rsidRPr="00D0564D" w:rsidRDefault="00D0564D" w:rsidP="00CE40F6">
      <w:pPr>
        <w:pStyle w:val="Heading2"/>
        <w:rPr>
          <w:rFonts w:eastAsia="Times New Roman"/>
        </w:rPr>
      </w:pPr>
      <w:r w:rsidRPr="00D0564D">
        <w:rPr>
          <w:rFonts w:eastAsia="Times New Roman"/>
        </w:rPr>
        <w:t>Data Legend:</w:t>
      </w:r>
    </w:p>
    <w:p w14:paraId="003F61E5"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Date legend engages one to see the number of Returnees and Advised Quarantine, First Time and Follow up Calls in different sorts of perceptions by picking the fundamental date. Moreover, one can in like manner see the quick addition by tapping on the play button.</w:t>
      </w:r>
    </w:p>
    <w:p w14:paraId="1A9B2F63" w14:textId="77777777" w:rsidR="00D0564D" w:rsidRPr="00D0564D" w:rsidRDefault="00D0564D" w:rsidP="00CE40F6">
      <w:pPr>
        <w:pStyle w:val="Heading2"/>
        <w:rPr>
          <w:rFonts w:eastAsia="Times New Roman"/>
        </w:rPr>
      </w:pPr>
      <w:r w:rsidRPr="00D0564D">
        <w:rPr>
          <w:rFonts w:eastAsia="Times New Roman"/>
        </w:rPr>
        <w:t>Analysis:</w:t>
      </w:r>
    </w:p>
    <w:p w14:paraId="4E75AE59" w14:textId="52648886"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 xml:space="preserve">This dashboard is demonstrating Returnees and Advised Quarantine, First Time and Follow up Calls as indicated by dates. All the diagrams in the above dashboard shows the enormous improvement in number of Returnees and Advised Quarantine, First Time and Follow up </w:t>
      </w:r>
      <w:r w:rsidR="00CE40F6" w:rsidRPr="00D0564D">
        <w:rPr>
          <w:rFonts w:ascii="Times New Roman" w:eastAsia="Times New Roman" w:hAnsi="Times New Roman" w:cs="Times New Roman"/>
          <w:sz w:val="24"/>
          <w:szCs w:val="24"/>
        </w:rPr>
        <w:t>Calls. It</w:t>
      </w:r>
      <w:r w:rsidRPr="00D0564D">
        <w:rPr>
          <w:rFonts w:ascii="Times New Roman" w:eastAsia="Times New Roman" w:hAnsi="Times New Roman" w:cs="Times New Roman"/>
          <w:sz w:val="24"/>
          <w:szCs w:val="24"/>
        </w:rPr>
        <w:t xml:space="preserve"> is demonstrating the Advised Quarantine as per date </w:t>
      </w:r>
      <w:r w:rsidRPr="00D0564D">
        <w:rPr>
          <w:rFonts w:ascii="Times New Roman" w:eastAsia="Times New Roman" w:hAnsi="Times New Roman" w:cs="Times New Roman"/>
          <w:b/>
          <w:bCs/>
          <w:sz w:val="24"/>
          <w:szCs w:val="24"/>
        </w:rPr>
        <w:t>23–03–2020</w:t>
      </w:r>
      <w:r w:rsidRPr="00D0564D">
        <w:rPr>
          <w:rFonts w:ascii="Times New Roman" w:eastAsia="Times New Roman" w:hAnsi="Times New Roman" w:cs="Times New Roman"/>
          <w:sz w:val="24"/>
          <w:szCs w:val="24"/>
        </w:rPr>
        <w:t xml:space="preserve"> which are </w:t>
      </w:r>
      <w:r w:rsidRPr="00D0564D">
        <w:rPr>
          <w:rFonts w:ascii="Times New Roman" w:eastAsia="Times New Roman" w:hAnsi="Times New Roman" w:cs="Times New Roman"/>
          <w:b/>
          <w:bCs/>
          <w:sz w:val="24"/>
          <w:szCs w:val="24"/>
        </w:rPr>
        <w:t>1</w:t>
      </w:r>
      <w:r w:rsidRPr="00D0564D">
        <w:rPr>
          <w:rFonts w:ascii="Times New Roman" w:eastAsia="Times New Roman" w:hAnsi="Times New Roman" w:cs="Times New Roman"/>
          <w:sz w:val="24"/>
          <w:szCs w:val="24"/>
        </w:rPr>
        <w:t>. From the pie diagram we can see that Pakistan got First Time calls from Iran and Then the Follow up calls from China.</w:t>
      </w:r>
    </w:p>
    <w:p w14:paraId="13AE7C2F" w14:textId="754B9A6D" w:rsidR="00D0564D" w:rsidRDefault="00D0564D" w:rsidP="00CE40F6">
      <w:pPr>
        <w:pStyle w:val="Heading1"/>
        <w:rPr>
          <w:rFonts w:eastAsia="Times New Roman"/>
        </w:rPr>
      </w:pPr>
      <w:r w:rsidRPr="00D0564D">
        <w:rPr>
          <w:rFonts w:eastAsia="Times New Roman"/>
        </w:rPr>
        <w:t>8. Territorial Overview of COVID-19 Hospitals:</w:t>
      </w:r>
    </w:p>
    <w:p w14:paraId="70703CDC" w14:textId="77777777" w:rsidR="00CE40F6" w:rsidRPr="00CE40F6" w:rsidRDefault="00CE40F6" w:rsidP="00CE40F6"/>
    <w:p w14:paraId="31CCC1BE" w14:textId="77777777" w:rsidR="00CE40F6" w:rsidRDefault="00D0564D" w:rsidP="00CE40F6">
      <w:pPr>
        <w:spacing w:after="0"/>
        <w:jc w:val="center"/>
        <w:rPr>
          <w:rFonts w:ascii="Times New Roman" w:eastAsia="Times New Roman" w:hAnsi="Times New Roman" w:cs="Times New Roman"/>
          <w:b/>
          <w:bCs/>
          <w:sz w:val="24"/>
          <w:szCs w:val="24"/>
        </w:rPr>
      </w:pPr>
      <w:r w:rsidRPr="00D0564D">
        <w:rPr>
          <w:rFonts w:ascii="Times New Roman" w:eastAsia="Times New Roman" w:hAnsi="Times New Roman" w:cs="Times New Roman"/>
          <w:noProof/>
          <w:sz w:val="24"/>
          <w:szCs w:val="24"/>
        </w:rPr>
        <w:drawing>
          <wp:inline distT="0" distB="0" distL="0" distR="0" wp14:anchorId="563A1516" wp14:editId="1791A9C3">
            <wp:extent cx="5791200" cy="4048125"/>
            <wp:effectExtent l="0" t="0" r="0" b="9525"/>
            <wp:docPr id="3" name="Picture 3" descr="This dashboard and the visuals in it are showing increased number of Hospitals Overview over entire region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s dashboard and the visuals in it are showing increased number of Hospitals Overview over entire regions of Pakist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4048125"/>
                    </a:xfrm>
                    <a:prstGeom prst="rect">
                      <a:avLst/>
                    </a:prstGeom>
                    <a:noFill/>
                    <a:ln>
                      <a:noFill/>
                    </a:ln>
                  </pic:spPr>
                </pic:pic>
              </a:graphicData>
            </a:graphic>
          </wp:inline>
        </w:drawing>
      </w:r>
    </w:p>
    <w:p w14:paraId="27DED9B0" w14:textId="1CDBA81A" w:rsidR="00D0564D" w:rsidRPr="00D0564D" w:rsidRDefault="00D0564D" w:rsidP="00CE40F6">
      <w:pPr>
        <w:spacing w:after="0"/>
        <w:jc w:val="center"/>
        <w:rPr>
          <w:rFonts w:ascii="Times New Roman" w:eastAsia="Times New Roman" w:hAnsi="Times New Roman" w:cs="Times New Roman"/>
          <w:color w:val="FF0000"/>
          <w:sz w:val="24"/>
          <w:szCs w:val="24"/>
        </w:rPr>
      </w:pPr>
      <w:r w:rsidRPr="00D0564D">
        <w:rPr>
          <w:rFonts w:ascii="Times New Roman" w:eastAsia="Times New Roman" w:hAnsi="Times New Roman" w:cs="Times New Roman"/>
          <w:b/>
          <w:bCs/>
          <w:color w:val="FF0000"/>
          <w:sz w:val="24"/>
          <w:szCs w:val="24"/>
        </w:rPr>
        <w:t>Hospitals Overview</w:t>
      </w:r>
    </w:p>
    <w:p w14:paraId="2B51FAC6" w14:textId="77777777" w:rsidR="00D0564D" w:rsidRPr="00D0564D" w:rsidRDefault="00D0564D" w:rsidP="00CE40F6">
      <w:pPr>
        <w:pStyle w:val="Heading2"/>
        <w:rPr>
          <w:rFonts w:eastAsia="Times New Roman"/>
        </w:rPr>
      </w:pPr>
      <w:r w:rsidRPr="00D0564D">
        <w:rPr>
          <w:rFonts w:eastAsia="Times New Roman"/>
        </w:rPr>
        <w:t>Components:</w:t>
      </w:r>
    </w:p>
    <w:p w14:paraId="030E3C80"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This dashboard has 4 major components:</w:t>
      </w:r>
    </w:p>
    <w:p w14:paraId="5433A150"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Map:</w:t>
      </w:r>
      <w:r w:rsidRPr="00D0564D">
        <w:rPr>
          <w:rFonts w:ascii="Times New Roman" w:eastAsia="Times New Roman" w:hAnsi="Times New Roman" w:cs="Times New Roman"/>
          <w:sz w:val="24"/>
          <w:szCs w:val="24"/>
        </w:rPr>
        <w:t xml:space="preserve"> It speaks to Total Hospitals and Total admitted individuals in the Hospitals. This depends on longitudes and scopes. Details are appeared by regions. For sheet scope Color shows Total Hospitals though size shows aggregate of Total Admitted.</w:t>
      </w:r>
    </w:p>
    <w:p w14:paraId="5BC05759"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Count:</w:t>
      </w:r>
      <w:r w:rsidRPr="00D0564D">
        <w:rPr>
          <w:rFonts w:ascii="Times New Roman" w:eastAsia="Times New Roman" w:hAnsi="Times New Roman" w:cs="Times New Roman"/>
          <w:sz w:val="24"/>
          <w:szCs w:val="24"/>
        </w:rPr>
        <w:t xml:space="preserve"> It shows the all-out entirety of Hospitals, People admitted and Beds according to date.</w:t>
      </w:r>
    </w:p>
    <w:p w14:paraId="7CE3E7A4"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Scatter Plot:</w:t>
      </w:r>
      <w:r w:rsidRPr="00D0564D">
        <w:rPr>
          <w:rFonts w:ascii="Times New Roman" w:eastAsia="Times New Roman" w:hAnsi="Times New Roman" w:cs="Times New Roman"/>
          <w:sz w:val="24"/>
          <w:szCs w:val="24"/>
        </w:rPr>
        <w:t xml:space="preserve"> It shows a correlation of all out beds and admitted individuals in the emergency clinic as indicated by Region.</w:t>
      </w:r>
    </w:p>
    <w:p w14:paraId="4E3A7783"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Pie Chart:</w:t>
      </w:r>
      <w:r w:rsidRPr="00D0564D">
        <w:rPr>
          <w:rFonts w:ascii="Times New Roman" w:eastAsia="Times New Roman" w:hAnsi="Times New Roman" w:cs="Times New Roman"/>
          <w:sz w:val="24"/>
          <w:szCs w:val="24"/>
        </w:rPr>
        <w:t xml:space="preserve"> This is demonstrating the degree of Admitted People for each area.</w:t>
      </w:r>
    </w:p>
    <w:p w14:paraId="3407BD06"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Filter:</w:t>
      </w:r>
      <w:r w:rsidRPr="00D0564D">
        <w:rPr>
          <w:rFonts w:ascii="Times New Roman" w:eastAsia="Times New Roman" w:hAnsi="Times New Roman" w:cs="Times New Roman"/>
          <w:sz w:val="24"/>
          <w:szCs w:val="24"/>
        </w:rPr>
        <w:t xml:space="preserve"> It filters through the regions. In extension to that, one can in like manner see the Map of his/her region of interest.</w:t>
      </w:r>
    </w:p>
    <w:p w14:paraId="27EB6041"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Data pages:</w:t>
      </w:r>
      <w:r w:rsidRPr="00D0564D">
        <w:rPr>
          <w:rFonts w:ascii="Times New Roman" w:eastAsia="Times New Roman" w:hAnsi="Times New Roman" w:cs="Times New Roman"/>
          <w:sz w:val="24"/>
          <w:szCs w:val="24"/>
        </w:rPr>
        <w:t xml:space="preserve"> It portrays how the Hospitals and complete admitted individuals have extended by the movement of time.</w:t>
      </w:r>
    </w:p>
    <w:p w14:paraId="0BD8659F" w14:textId="77777777" w:rsidR="00D0564D" w:rsidRPr="00D0564D" w:rsidRDefault="00D0564D" w:rsidP="00CE40F6">
      <w:pPr>
        <w:pStyle w:val="Heading2"/>
        <w:rPr>
          <w:rFonts w:eastAsia="Times New Roman"/>
        </w:rPr>
      </w:pPr>
      <w:r w:rsidRPr="00D0564D">
        <w:rPr>
          <w:rFonts w:eastAsia="Times New Roman"/>
        </w:rPr>
        <w:t>Data Legend:</w:t>
      </w:r>
    </w:p>
    <w:p w14:paraId="07BF4D99"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Date legend enables one to see the amount of Hospital Overview in different sorts of perceptions by picking the necessary date. What’s more, one can in like manner see the quick addition by tapping on the play button.</w:t>
      </w:r>
    </w:p>
    <w:p w14:paraId="511088F9" w14:textId="77777777" w:rsidR="00D0564D" w:rsidRPr="00D0564D" w:rsidRDefault="00D0564D" w:rsidP="00CE40F6">
      <w:pPr>
        <w:pStyle w:val="Heading2"/>
        <w:rPr>
          <w:rFonts w:eastAsia="Times New Roman"/>
        </w:rPr>
      </w:pPr>
      <w:r w:rsidRPr="00D0564D">
        <w:rPr>
          <w:rFonts w:eastAsia="Times New Roman"/>
        </w:rPr>
        <w:t>Analysis:</w:t>
      </w:r>
    </w:p>
    <w:p w14:paraId="0263A09D"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 xml:space="preserve">The Dashboard is demonstrating Hospitals Overview as indicated by dates. A few charts in the above dashboard shows the expanding number of Hospitals and Admitted individuals with the movement of time. In the beginning the all-out number of Hospitals are more in the Province of Sindh however with the development of time maximum number of hospitals are Increased in the territory of Punjab and from the pie plot we can see that Admitted individuals are more in the region of Khyber-Pakhtunkhwa and from the date </w:t>
      </w:r>
      <w:r w:rsidRPr="00D0564D">
        <w:rPr>
          <w:rFonts w:ascii="Times New Roman" w:eastAsia="Times New Roman" w:hAnsi="Times New Roman" w:cs="Times New Roman"/>
          <w:b/>
          <w:bCs/>
          <w:sz w:val="24"/>
          <w:szCs w:val="24"/>
        </w:rPr>
        <w:t>10–04–2020</w:t>
      </w:r>
      <w:r w:rsidRPr="00D0564D">
        <w:rPr>
          <w:rFonts w:ascii="Times New Roman" w:eastAsia="Times New Roman" w:hAnsi="Times New Roman" w:cs="Times New Roman"/>
          <w:sz w:val="24"/>
          <w:szCs w:val="24"/>
        </w:rPr>
        <w:t xml:space="preserve"> to </w:t>
      </w:r>
      <w:r w:rsidRPr="00D0564D">
        <w:rPr>
          <w:rFonts w:ascii="Times New Roman" w:eastAsia="Times New Roman" w:hAnsi="Times New Roman" w:cs="Times New Roman"/>
          <w:b/>
          <w:bCs/>
          <w:sz w:val="24"/>
          <w:szCs w:val="24"/>
        </w:rPr>
        <w:t>04–05–2020</w:t>
      </w:r>
      <w:r w:rsidRPr="00D0564D">
        <w:rPr>
          <w:rFonts w:ascii="Times New Roman" w:eastAsia="Times New Roman" w:hAnsi="Times New Roman" w:cs="Times New Roman"/>
          <w:sz w:val="24"/>
          <w:szCs w:val="24"/>
        </w:rPr>
        <w:t xml:space="preserve"> the maximum number of Beds are more in the areas of Sindh and Khyber-Pakhtunkhwa yet with the extension of time the maximum number of beds are expanded in the region of Punjab.</w:t>
      </w:r>
    </w:p>
    <w:p w14:paraId="43154695" w14:textId="713F6186" w:rsidR="00D0564D" w:rsidRDefault="00D0564D" w:rsidP="00CE40F6">
      <w:pPr>
        <w:pStyle w:val="Heading1"/>
        <w:rPr>
          <w:rFonts w:eastAsia="Times New Roman"/>
        </w:rPr>
      </w:pPr>
      <w:r w:rsidRPr="00D0564D">
        <w:rPr>
          <w:rFonts w:eastAsia="Times New Roman"/>
        </w:rPr>
        <w:t>9. Territorial Analysis of Total Transmissions:</w:t>
      </w:r>
    </w:p>
    <w:p w14:paraId="278D58C7" w14:textId="77777777" w:rsidR="00CE40F6" w:rsidRPr="00CE40F6" w:rsidRDefault="00CE40F6" w:rsidP="00CE40F6"/>
    <w:p w14:paraId="5C2C9F21" w14:textId="77777777" w:rsidR="00CE40F6" w:rsidRDefault="00D0564D" w:rsidP="00CE40F6">
      <w:pPr>
        <w:spacing w:after="0"/>
        <w:jc w:val="center"/>
        <w:rPr>
          <w:rFonts w:ascii="Times New Roman" w:eastAsia="Times New Roman" w:hAnsi="Times New Roman" w:cs="Times New Roman"/>
          <w:b/>
          <w:bCs/>
          <w:sz w:val="24"/>
          <w:szCs w:val="24"/>
        </w:rPr>
      </w:pPr>
      <w:r w:rsidRPr="00D0564D">
        <w:rPr>
          <w:rFonts w:ascii="Times New Roman" w:eastAsia="Times New Roman" w:hAnsi="Times New Roman" w:cs="Times New Roman"/>
          <w:noProof/>
          <w:sz w:val="24"/>
          <w:szCs w:val="24"/>
        </w:rPr>
        <w:drawing>
          <wp:inline distT="0" distB="0" distL="0" distR="0" wp14:anchorId="0D47E1E2" wp14:editId="217D089E">
            <wp:extent cx="5781675" cy="4210050"/>
            <wp:effectExtent l="0" t="0" r="9525" b="0"/>
            <wp:docPr id="2" name="Picture 2" descr="This dashboard and the visuals in it are showing increased number of Total Transmissions over entire region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is dashboard and the visuals in it are showing increased number of Total Transmissions over entire regions of Pakista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4210050"/>
                    </a:xfrm>
                    <a:prstGeom prst="rect">
                      <a:avLst/>
                    </a:prstGeom>
                    <a:noFill/>
                    <a:ln>
                      <a:noFill/>
                    </a:ln>
                  </pic:spPr>
                </pic:pic>
              </a:graphicData>
            </a:graphic>
          </wp:inline>
        </w:drawing>
      </w:r>
    </w:p>
    <w:p w14:paraId="224187AB" w14:textId="749390F3" w:rsidR="00D0564D" w:rsidRPr="00D0564D" w:rsidRDefault="00D0564D" w:rsidP="00CE40F6">
      <w:pPr>
        <w:spacing w:after="0"/>
        <w:jc w:val="center"/>
        <w:rPr>
          <w:rFonts w:ascii="Times New Roman" w:eastAsia="Times New Roman" w:hAnsi="Times New Roman" w:cs="Times New Roman"/>
          <w:color w:val="FF0000"/>
          <w:sz w:val="24"/>
          <w:szCs w:val="24"/>
        </w:rPr>
      </w:pPr>
      <w:r w:rsidRPr="00D0564D">
        <w:rPr>
          <w:rFonts w:ascii="Times New Roman" w:eastAsia="Times New Roman" w:hAnsi="Times New Roman" w:cs="Times New Roman"/>
          <w:b/>
          <w:bCs/>
          <w:color w:val="FF0000"/>
          <w:sz w:val="24"/>
          <w:szCs w:val="24"/>
        </w:rPr>
        <w:t>Total Transmissions</w:t>
      </w:r>
    </w:p>
    <w:p w14:paraId="46FE64D1" w14:textId="77777777" w:rsidR="00D0564D" w:rsidRPr="00D0564D" w:rsidRDefault="00D0564D" w:rsidP="00CE40F6">
      <w:pPr>
        <w:pStyle w:val="Heading2"/>
        <w:rPr>
          <w:rFonts w:eastAsia="Times New Roman"/>
        </w:rPr>
      </w:pPr>
      <w:r w:rsidRPr="00D0564D">
        <w:rPr>
          <w:rFonts w:eastAsia="Times New Roman"/>
        </w:rPr>
        <w:t>Components:</w:t>
      </w:r>
    </w:p>
    <w:p w14:paraId="286E7A86"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This dashboard has 5 major Components:</w:t>
      </w:r>
    </w:p>
    <w:p w14:paraId="315F1CEE"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Map:</w:t>
      </w:r>
      <w:r w:rsidRPr="00D0564D">
        <w:rPr>
          <w:rFonts w:ascii="Times New Roman" w:eastAsia="Times New Roman" w:hAnsi="Times New Roman" w:cs="Times New Roman"/>
          <w:sz w:val="24"/>
          <w:szCs w:val="24"/>
        </w:rPr>
        <w:t xml:space="preserve"> It speaks to the extension in Total Transmissions. This depends on longitudes and scopes. Details are appeared by territories. For sheet scope Color shows the Total Transmissions while size shows whole of Total Transmissions.</w:t>
      </w:r>
    </w:p>
    <w:p w14:paraId="28E59D6B"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Pie Chart:</w:t>
      </w:r>
      <w:r w:rsidRPr="00D0564D">
        <w:rPr>
          <w:rFonts w:ascii="Times New Roman" w:eastAsia="Times New Roman" w:hAnsi="Times New Roman" w:cs="Times New Roman"/>
          <w:sz w:val="24"/>
          <w:szCs w:val="24"/>
        </w:rPr>
        <w:t xml:space="preserve"> This is showing the degree of Total Transmissions for each locale.</w:t>
      </w:r>
    </w:p>
    <w:p w14:paraId="0BD4EC3D"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Bar Chart:</w:t>
      </w:r>
      <w:r w:rsidRPr="00D0564D">
        <w:rPr>
          <w:rFonts w:ascii="Times New Roman" w:eastAsia="Times New Roman" w:hAnsi="Times New Roman" w:cs="Times New Roman"/>
          <w:sz w:val="24"/>
          <w:szCs w:val="24"/>
        </w:rPr>
        <w:t xml:space="preserve"> It shows comparable assessment of Total Transmissions for each locale.</w:t>
      </w:r>
    </w:p>
    <w:p w14:paraId="027795E3"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Count:</w:t>
      </w:r>
      <w:r w:rsidRPr="00D0564D">
        <w:rPr>
          <w:rFonts w:ascii="Times New Roman" w:eastAsia="Times New Roman" w:hAnsi="Times New Roman" w:cs="Times New Roman"/>
          <w:sz w:val="24"/>
          <w:szCs w:val="24"/>
        </w:rPr>
        <w:t xml:space="preserve"> It is indicating whole of total Transmissions according to date.</w:t>
      </w:r>
    </w:p>
    <w:p w14:paraId="40BDE202"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Description:</w:t>
      </w:r>
      <w:r w:rsidRPr="00D0564D">
        <w:rPr>
          <w:rFonts w:ascii="Times New Roman" w:eastAsia="Times New Roman" w:hAnsi="Times New Roman" w:cs="Times New Roman"/>
          <w:sz w:val="24"/>
          <w:szCs w:val="24"/>
        </w:rPr>
        <w:t xml:space="preserve"> It is indicating the diverse total of transmissions.</w:t>
      </w:r>
    </w:p>
    <w:p w14:paraId="4F943793"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Filter:</w:t>
      </w:r>
      <w:r w:rsidRPr="00D0564D">
        <w:rPr>
          <w:rFonts w:ascii="Times New Roman" w:eastAsia="Times New Roman" w:hAnsi="Times New Roman" w:cs="Times New Roman"/>
          <w:sz w:val="24"/>
          <w:szCs w:val="24"/>
        </w:rPr>
        <w:t xml:space="preserve"> It sift through the regions. In development to that, one can similarly observe the Map of his/her region of interest.</w:t>
      </w:r>
    </w:p>
    <w:p w14:paraId="0424F2E0"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Data pages:</w:t>
      </w:r>
      <w:r w:rsidRPr="00D0564D">
        <w:rPr>
          <w:rFonts w:ascii="Times New Roman" w:eastAsia="Times New Roman" w:hAnsi="Times New Roman" w:cs="Times New Roman"/>
          <w:sz w:val="24"/>
          <w:szCs w:val="24"/>
        </w:rPr>
        <w:t xml:space="preserve"> It portrays how the Total Transmissions have extended by the movement of time.</w:t>
      </w:r>
    </w:p>
    <w:p w14:paraId="18862124" w14:textId="77777777" w:rsidR="00D0564D" w:rsidRPr="00D0564D" w:rsidRDefault="00D0564D" w:rsidP="00CE40F6">
      <w:pPr>
        <w:pStyle w:val="Heading2"/>
        <w:rPr>
          <w:rFonts w:eastAsia="Times New Roman"/>
        </w:rPr>
      </w:pPr>
      <w:r w:rsidRPr="00D0564D">
        <w:rPr>
          <w:rFonts w:eastAsia="Times New Roman"/>
        </w:rPr>
        <w:t>Data Legend:</w:t>
      </w:r>
    </w:p>
    <w:p w14:paraId="6CB22A88"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Date legend engages one to see the amount of Total Transmissions in different sorts of Perceptions by picking the necessary date. Furthermore, one can similarly observe the quick augmentation by tapping on the play button.</w:t>
      </w:r>
    </w:p>
    <w:p w14:paraId="0A16960D" w14:textId="77777777" w:rsidR="00D0564D" w:rsidRPr="00D0564D" w:rsidRDefault="00D0564D" w:rsidP="00CE40F6">
      <w:pPr>
        <w:pStyle w:val="Heading2"/>
        <w:rPr>
          <w:rFonts w:eastAsia="Times New Roman"/>
        </w:rPr>
      </w:pPr>
      <w:r w:rsidRPr="00D0564D">
        <w:rPr>
          <w:rFonts w:eastAsia="Times New Roman"/>
        </w:rPr>
        <w:t>Analysis:</w:t>
      </w:r>
    </w:p>
    <w:p w14:paraId="1F8720E7"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 xml:space="preserve">This dashboard is demonstrating Total Transmissions as per dates. All the charts in the above dashboard shows the colossal advancement in number of Total Transmissions. The total number of Transmissions are </w:t>
      </w:r>
      <w:r w:rsidRPr="00D0564D">
        <w:rPr>
          <w:rFonts w:ascii="Times New Roman" w:eastAsia="Times New Roman" w:hAnsi="Times New Roman" w:cs="Times New Roman"/>
          <w:b/>
          <w:bCs/>
          <w:sz w:val="24"/>
          <w:szCs w:val="24"/>
        </w:rPr>
        <w:t xml:space="preserve">29,465 </w:t>
      </w:r>
      <w:r w:rsidRPr="00D0564D">
        <w:rPr>
          <w:rFonts w:ascii="Times New Roman" w:eastAsia="Times New Roman" w:hAnsi="Times New Roman" w:cs="Times New Roman"/>
          <w:sz w:val="24"/>
          <w:szCs w:val="24"/>
        </w:rPr>
        <w:t xml:space="preserve">as indicated by date </w:t>
      </w:r>
      <w:r w:rsidRPr="00D0564D">
        <w:rPr>
          <w:rFonts w:ascii="Times New Roman" w:eastAsia="Times New Roman" w:hAnsi="Times New Roman" w:cs="Times New Roman"/>
          <w:b/>
          <w:bCs/>
          <w:sz w:val="24"/>
          <w:szCs w:val="24"/>
        </w:rPr>
        <w:t>10–05–2020</w:t>
      </w:r>
      <w:r w:rsidRPr="00D0564D">
        <w:rPr>
          <w:rFonts w:ascii="Times New Roman" w:eastAsia="Times New Roman" w:hAnsi="Times New Roman" w:cs="Times New Roman"/>
          <w:sz w:val="24"/>
          <w:szCs w:val="24"/>
        </w:rPr>
        <w:t>. Before all else there are not many transmitted individuals however in April and May we have seen surpassed number of transmitted individuals. From the bar and pie diagram we can see that Punjab has the most significant number of individuals Whereas, Kashmir has the most decreased number of Transmitted People.</w:t>
      </w:r>
    </w:p>
    <w:p w14:paraId="1E060FE4" w14:textId="2D02FFC9" w:rsidR="00D0564D" w:rsidRDefault="00D0564D" w:rsidP="00CE40F6">
      <w:pPr>
        <w:pStyle w:val="Heading1"/>
        <w:rPr>
          <w:rFonts w:eastAsia="Times New Roman"/>
        </w:rPr>
      </w:pPr>
      <w:r w:rsidRPr="00D0564D">
        <w:rPr>
          <w:rFonts w:eastAsia="Times New Roman"/>
        </w:rPr>
        <w:t>10. Territorial Analysis of COVID-19 Quarantine Facilities:</w:t>
      </w:r>
    </w:p>
    <w:p w14:paraId="671B8A8C" w14:textId="77777777" w:rsidR="00CE40F6" w:rsidRPr="00CE40F6" w:rsidRDefault="00CE40F6" w:rsidP="00CE40F6"/>
    <w:p w14:paraId="402DCBDE" w14:textId="77777777" w:rsidR="00CE40F6" w:rsidRDefault="00D0564D" w:rsidP="00CE40F6">
      <w:pPr>
        <w:spacing w:after="0"/>
        <w:jc w:val="center"/>
        <w:rPr>
          <w:rFonts w:ascii="Times New Roman" w:eastAsia="Times New Roman" w:hAnsi="Times New Roman" w:cs="Times New Roman"/>
          <w:b/>
          <w:bCs/>
          <w:sz w:val="24"/>
          <w:szCs w:val="24"/>
        </w:rPr>
      </w:pPr>
      <w:r w:rsidRPr="00D0564D">
        <w:rPr>
          <w:rFonts w:ascii="Times New Roman" w:eastAsia="Times New Roman" w:hAnsi="Times New Roman" w:cs="Times New Roman"/>
          <w:noProof/>
          <w:sz w:val="24"/>
          <w:szCs w:val="24"/>
        </w:rPr>
        <w:drawing>
          <wp:inline distT="0" distB="0" distL="0" distR="0" wp14:anchorId="19B15C5E" wp14:editId="2B7A0DCA">
            <wp:extent cx="5791200" cy="4200525"/>
            <wp:effectExtent l="0" t="0" r="0" b="9525"/>
            <wp:docPr id="1" name="Picture 1" descr="This dashboard and the visuals in it are showing increased number of Quarantine Facilities over entire region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s dashboard and the visuals in it are showing increased number of Quarantine Facilities over entire regions of Pakist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200" cy="4200525"/>
                    </a:xfrm>
                    <a:prstGeom prst="rect">
                      <a:avLst/>
                    </a:prstGeom>
                    <a:noFill/>
                    <a:ln>
                      <a:noFill/>
                    </a:ln>
                  </pic:spPr>
                </pic:pic>
              </a:graphicData>
            </a:graphic>
          </wp:inline>
        </w:drawing>
      </w:r>
    </w:p>
    <w:p w14:paraId="699C6CBA" w14:textId="269F1678" w:rsidR="00D0564D" w:rsidRPr="00D0564D" w:rsidRDefault="00D0564D" w:rsidP="00CE40F6">
      <w:pPr>
        <w:spacing w:after="0"/>
        <w:jc w:val="center"/>
        <w:rPr>
          <w:rFonts w:ascii="Times New Roman" w:eastAsia="Times New Roman" w:hAnsi="Times New Roman" w:cs="Times New Roman"/>
          <w:color w:val="FF0000"/>
          <w:sz w:val="24"/>
          <w:szCs w:val="24"/>
        </w:rPr>
      </w:pPr>
      <w:r w:rsidRPr="00D0564D">
        <w:rPr>
          <w:rFonts w:ascii="Times New Roman" w:eastAsia="Times New Roman" w:hAnsi="Times New Roman" w:cs="Times New Roman"/>
          <w:b/>
          <w:bCs/>
          <w:color w:val="FF0000"/>
          <w:sz w:val="24"/>
          <w:szCs w:val="24"/>
        </w:rPr>
        <w:t>Quarantine Facilities</w:t>
      </w:r>
    </w:p>
    <w:p w14:paraId="3103FFAD" w14:textId="77777777" w:rsidR="00D0564D" w:rsidRPr="00D0564D" w:rsidRDefault="00D0564D" w:rsidP="00CE40F6">
      <w:pPr>
        <w:pStyle w:val="Heading2"/>
        <w:rPr>
          <w:rFonts w:eastAsia="Times New Roman"/>
        </w:rPr>
      </w:pPr>
      <w:r w:rsidRPr="00D0564D">
        <w:rPr>
          <w:rFonts w:eastAsia="Times New Roman"/>
        </w:rPr>
        <w:t>Components:</w:t>
      </w:r>
    </w:p>
    <w:p w14:paraId="01745D1A"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This dashboard has 4 major components:</w:t>
      </w:r>
    </w:p>
    <w:p w14:paraId="68246C55"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Map:</w:t>
      </w:r>
      <w:r w:rsidRPr="00D0564D">
        <w:rPr>
          <w:rFonts w:ascii="Times New Roman" w:eastAsia="Times New Roman" w:hAnsi="Times New Roman" w:cs="Times New Roman"/>
          <w:b/>
          <w:bCs/>
          <w:sz w:val="24"/>
          <w:szCs w:val="24"/>
        </w:rPr>
        <w:t xml:space="preserve"> </w:t>
      </w:r>
      <w:r w:rsidRPr="00D0564D">
        <w:rPr>
          <w:rFonts w:ascii="Times New Roman" w:eastAsia="Times New Roman" w:hAnsi="Times New Roman" w:cs="Times New Roman"/>
          <w:sz w:val="24"/>
          <w:szCs w:val="24"/>
        </w:rPr>
        <w:t>It speaks to the extension in Quarantine Facilities. This depends on longitudes and scopes. Details are appeared by territories. For sheet scope Color shows the Quarantine Facilities though size shows aggregate of Quarantine Facilities. The view is sifted on regions.</w:t>
      </w:r>
    </w:p>
    <w:p w14:paraId="585CFA6E"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Pie Chart:</w:t>
      </w:r>
      <w:r w:rsidRPr="00D0564D">
        <w:rPr>
          <w:rFonts w:ascii="Times New Roman" w:eastAsia="Times New Roman" w:hAnsi="Times New Roman" w:cs="Times New Roman"/>
          <w:sz w:val="24"/>
          <w:szCs w:val="24"/>
        </w:rPr>
        <w:t xml:space="preserve"> This is demonstrating the degree of Quarantine Facilities for each locale</w:t>
      </w:r>
    </w:p>
    <w:p w14:paraId="02003571"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Bar Chart:</w:t>
      </w:r>
      <w:r w:rsidRPr="00D0564D">
        <w:rPr>
          <w:rFonts w:ascii="Times New Roman" w:eastAsia="Times New Roman" w:hAnsi="Times New Roman" w:cs="Times New Roman"/>
          <w:sz w:val="24"/>
          <w:szCs w:val="24"/>
        </w:rPr>
        <w:t xml:space="preserve"> It shows comparable assessment of Quarantine Facilities for each locale.</w:t>
      </w:r>
    </w:p>
    <w:p w14:paraId="5D0EDD9B"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Count:</w:t>
      </w:r>
      <w:r w:rsidRPr="00D0564D">
        <w:rPr>
          <w:rFonts w:ascii="Times New Roman" w:eastAsia="Times New Roman" w:hAnsi="Times New Roman" w:cs="Times New Roman"/>
          <w:sz w:val="24"/>
          <w:szCs w:val="24"/>
        </w:rPr>
        <w:t xml:space="preserve"> It shows whole of Quarantine Facilities according to date.</w:t>
      </w:r>
    </w:p>
    <w:p w14:paraId="1E586DF0"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Filter:</w:t>
      </w:r>
      <w:r w:rsidRPr="00D0564D">
        <w:rPr>
          <w:rFonts w:ascii="Times New Roman" w:eastAsia="Times New Roman" w:hAnsi="Times New Roman" w:cs="Times New Roman"/>
          <w:b/>
          <w:bCs/>
          <w:sz w:val="24"/>
          <w:szCs w:val="24"/>
        </w:rPr>
        <w:t xml:space="preserve"> </w:t>
      </w:r>
      <w:r w:rsidRPr="00D0564D">
        <w:rPr>
          <w:rFonts w:ascii="Times New Roman" w:eastAsia="Times New Roman" w:hAnsi="Times New Roman" w:cs="Times New Roman"/>
          <w:sz w:val="24"/>
          <w:szCs w:val="24"/>
        </w:rPr>
        <w:t>It filters out the provinces. In expansion to that, one can likewise see the Map of his/her territory of intrigue.</w:t>
      </w:r>
    </w:p>
    <w:p w14:paraId="417E4683"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Style w:val="Heading3Char"/>
        </w:rPr>
        <w:t>· Data pages:</w:t>
      </w:r>
      <w:r w:rsidRPr="00D0564D">
        <w:rPr>
          <w:rFonts w:ascii="Times New Roman" w:eastAsia="Times New Roman" w:hAnsi="Times New Roman" w:cs="Times New Roman"/>
          <w:sz w:val="24"/>
          <w:szCs w:val="24"/>
        </w:rPr>
        <w:t xml:space="preserve"> It delineates how the Quarantine Facilities have extended by the movement of time.</w:t>
      </w:r>
    </w:p>
    <w:p w14:paraId="2463DD84" w14:textId="77777777" w:rsidR="00D0564D" w:rsidRPr="00D0564D" w:rsidRDefault="00D0564D" w:rsidP="00CE40F6">
      <w:pPr>
        <w:pStyle w:val="Heading2"/>
        <w:rPr>
          <w:rFonts w:eastAsia="Times New Roman"/>
        </w:rPr>
      </w:pPr>
      <w:r w:rsidRPr="00D0564D">
        <w:rPr>
          <w:rFonts w:eastAsia="Times New Roman"/>
        </w:rPr>
        <w:t>Data Legend:</w:t>
      </w:r>
    </w:p>
    <w:p w14:paraId="2635E733"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Date legend enables one to see the amount of Quarantine Facilities in different sorts of recognition by picking the important date. Also, one can in like manner see the quick augmentation by tapping on the play button.</w:t>
      </w:r>
    </w:p>
    <w:p w14:paraId="7CF3459F" w14:textId="77777777" w:rsidR="00D0564D" w:rsidRPr="00D0564D" w:rsidRDefault="00D0564D" w:rsidP="00CE40F6">
      <w:pPr>
        <w:pStyle w:val="Heading2"/>
        <w:rPr>
          <w:rFonts w:eastAsia="Times New Roman"/>
        </w:rPr>
      </w:pPr>
      <w:r w:rsidRPr="00D0564D">
        <w:rPr>
          <w:rFonts w:eastAsia="Times New Roman"/>
        </w:rPr>
        <w:t>Analysis:</w:t>
      </w:r>
    </w:p>
    <w:p w14:paraId="1BC2EA83"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 xml:space="preserve">This dashboard is indicating Quarantine Facilities as per dates. All the charts in the above dashboard shows the colossal advancement in number of Quarantine Facilities. The complete number of Quarantine Facilities are </w:t>
      </w:r>
      <w:r w:rsidRPr="00D0564D">
        <w:rPr>
          <w:rFonts w:ascii="Times New Roman" w:eastAsia="Times New Roman" w:hAnsi="Times New Roman" w:cs="Times New Roman"/>
          <w:b/>
          <w:bCs/>
          <w:sz w:val="24"/>
          <w:szCs w:val="24"/>
        </w:rPr>
        <w:t xml:space="preserve">209 </w:t>
      </w:r>
      <w:r w:rsidRPr="00D0564D">
        <w:rPr>
          <w:rFonts w:ascii="Times New Roman" w:eastAsia="Times New Roman" w:hAnsi="Times New Roman" w:cs="Times New Roman"/>
          <w:sz w:val="24"/>
          <w:szCs w:val="24"/>
        </w:rPr>
        <w:t xml:space="preserve">as per date </w:t>
      </w:r>
      <w:r w:rsidRPr="00D0564D">
        <w:rPr>
          <w:rFonts w:ascii="Times New Roman" w:eastAsia="Times New Roman" w:hAnsi="Times New Roman" w:cs="Times New Roman"/>
          <w:b/>
          <w:bCs/>
          <w:sz w:val="24"/>
          <w:szCs w:val="24"/>
        </w:rPr>
        <w:t>03–04–2020</w:t>
      </w:r>
      <w:r w:rsidRPr="00D0564D">
        <w:rPr>
          <w:rFonts w:ascii="Times New Roman" w:eastAsia="Times New Roman" w:hAnsi="Times New Roman" w:cs="Times New Roman"/>
          <w:sz w:val="24"/>
          <w:szCs w:val="24"/>
        </w:rPr>
        <w:t>.In the start, the Quarantine Facilities are less however with the movement of time they have expanded. From the bar and pie layout we can see that Khyber-Pakhtunkhwa has the best number of Quarantine Facilities Whereas Punjab has the most decreased number of Facilities.</w:t>
      </w:r>
    </w:p>
    <w:p w14:paraId="1FAB5FE9" w14:textId="77777777" w:rsidR="00D0564D" w:rsidRPr="00D0564D" w:rsidRDefault="00D0564D" w:rsidP="00CE40F6">
      <w:pPr>
        <w:pStyle w:val="Heading1"/>
        <w:rPr>
          <w:rFonts w:eastAsia="Times New Roman"/>
        </w:rPr>
      </w:pPr>
      <w:r w:rsidRPr="00D0564D">
        <w:rPr>
          <w:rFonts w:eastAsia="Times New Roman"/>
        </w:rPr>
        <w:t>Conclusion:</w:t>
      </w:r>
    </w:p>
    <w:p w14:paraId="0C8B2997"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The visuals shows that suspected and death cases are increasing in Pakistan although here government took some steps to control it and the conditions with regard to COVID-19 is less spread in Pakistan as compared to the world but increasing number of cases showing an alarming condition for up-coming time and the conditions could be worse if it is continue to the same rate.</w:t>
      </w:r>
    </w:p>
    <w:p w14:paraId="51C74552" w14:textId="23DE84C4" w:rsidR="00D0564D" w:rsidRDefault="00D0564D" w:rsidP="00CE40F6">
      <w:pPr>
        <w:pStyle w:val="Heading1"/>
        <w:rPr>
          <w:rFonts w:eastAsia="Times New Roman"/>
        </w:rPr>
      </w:pPr>
      <w:r w:rsidRPr="00D0564D">
        <w:rPr>
          <w:rFonts w:eastAsia="Times New Roman"/>
        </w:rPr>
        <w:t>Data Behind Visuals:</w:t>
      </w:r>
    </w:p>
    <w:p w14:paraId="2A981D16" w14:textId="77777777" w:rsidR="00CE40F6" w:rsidRPr="00CE40F6" w:rsidRDefault="00CE40F6" w:rsidP="00CE40F6"/>
    <w:p w14:paraId="64BB2EDB" w14:textId="77777777" w:rsidR="00D0564D" w:rsidRPr="00D0564D" w:rsidRDefault="00D0564D" w:rsidP="00D0564D">
      <w:pPr>
        <w:spacing w:after="0"/>
        <w:rPr>
          <w:rFonts w:ascii="Times New Roman" w:eastAsia="Times New Roman" w:hAnsi="Times New Roman" w:cs="Times New Roman"/>
          <w:sz w:val="24"/>
          <w:szCs w:val="24"/>
        </w:rPr>
      </w:pPr>
      <w:hyperlink r:id="rId19" w:tooltip="https://www.kaggle.com/mesumraza/corona-virus-pakistan-dataset-2020" w:history="1">
        <w:r w:rsidRPr="00D0564D">
          <w:rPr>
            <w:rFonts w:ascii="Times New Roman" w:eastAsia="Times New Roman" w:hAnsi="Times New Roman" w:cs="Times New Roman"/>
            <w:b/>
            <w:bCs/>
            <w:i/>
            <w:iCs/>
            <w:color w:val="0000FF"/>
            <w:sz w:val="24"/>
            <w:szCs w:val="24"/>
            <w:u w:val="single"/>
          </w:rPr>
          <w:t>Corona Virus Pakistan Dataset 2020</w:t>
        </w:r>
        <w:r w:rsidRPr="00D0564D">
          <w:rPr>
            <w:rFonts w:ascii="Times New Roman" w:eastAsia="Times New Roman" w:hAnsi="Times New Roman" w:cs="Times New Roman"/>
            <w:color w:val="0000FF"/>
            <w:sz w:val="24"/>
            <w:szCs w:val="24"/>
            <w:u w:val="single"/>
          </w:rPr>
          <w:br/>
          <w:t>Corona Virus Pakistan Dataset 2020www.kaggle.com</w:t>
        </w:r>
      </w:hyperlink>
    </w:p>
    <w:p w14:paraId="7C01801D" w14:textId="75D64DF9" w:rsidR="00D0564D" w:rsidRDefault="00D0564D" w:rsidP="00CE40F6">
      <w:pPr>
        <w:pStyle w:val="Heading1"/>
        <w:rPr>
          <w:rFonts w:eastAsia="Times New Roman"/>
        </w:rPr>
      </w:pPr>
      <w:r w:rsidRPr="00D0564D">
        <w:rPr>
          <w:rFonts w:eastAsia="Times New Roman"/>
        </w:rPr>
        <w:t>Project GitHub Repository:</w:t>
      </w:r>
    </w:p>
    <w:p w14:paraId="397A4CBB" w14:textId="77777777" w:rsidR="00CE40F6" w:rsidRPr="00CE40F6" w:rsidRDefault="00CE40F6" w:rsidP="00CE40F6"/>
    <w:p w14:paraId="609CE2B4" w14:textId="77777777" w:rsidR="00D0564D" w:rsidRPr="00D0564D" w:rsidRDefault="00D0564D" w:rsidP="00D0564D">
      <w:pPr>
        <w:spacing w:after="0"/>
        <w:rPr>
          <w:rFonts w:ascii="Times New Roman" w:eastAsia="Times New Roman" w:hAnsi="Times New Roman" w:cs="Times New Roman"/>
          <w:sz w:val="24"/>
          <w:szCs w:val="24"/>
        </w:rPr>
      </w:pPr>
      <w:hyperlink r:id="rId20" w:tooltip="https://github.com/Hafsa-Anum/Covid19-DSPROJECT-Hafsa-Anum" w:history="1">
        <w:r w:rsidRPr="00D0564D">
          <w:rPr>
            <w:rFonts w:ascii="Times New Roman" w:eastAsia="Times New Roman" w:hAnsi="Times New Roman" w:cs="Times New Roman"/>
            <w:b/>
            <w:bCs/>
            <w:color w:val="0000FF"/>
            <w:sz w:val="24"/>
            <w:szCs w:val="24"/>
            <w:u w:val="single"/>
          </w:rPr>
          <w:t>Hafsa-Anum/Covid19-DSPROJECT-Hafsa-Anum</w:t>
        </w:r>
        <w:r w:rsidRPr="00D0564D">
          <w:rPr>
            <w:rFonts w:ascii="Times New Roman" w:eastAsia="Times New Roman" w:hAnsi="Times New Roman" w:cs="Times New Roman"/>
            <w:color w:val="0000FF"/>
            <w:sz w:val="24"/>
            <w:szCs w:val="24"/>
            <w:u w:val="single"/>
          </w:rPr>
          <w:br/>
        </w:r>
        <w:r w:rsidRPr="00D0564D">
          <w:rPr>
            <w:rFonts w:ascii="Times New Roman" w:eastAsia="Times New Roman" w:hAnsi="Times New Roman" w:cs="Times New Roman"/>
            <w:i/>
            <w:iCs/>
            <w:color w:val="0000FF"/>
            <w:sz w:val="24"/>
            <w:szCs w:val="24"/>
            <w:u w:val="single"/>
          </w:rPr>
          <w:t>Covid19 Visualizations . Contribute to Hafsa-Anum/Covid19-DSPROJECT-Hafsa-Anum development by creating an account on…</w:t>
        </w:r>
        <w:r w:rsidRPr="00D0564D">
          <w:rPr>
            <w:rFonts w:ascii="Times New Roman" w:eastAsia="Times New Roman" w:hAnsi="Times New Roman" w:cs="Times New Roman"/>
            <w:color w:val="0000FF"/>
            <w:sz w:val="24"/>
            <w:szCs w:val="24"/>
            <w:u w:val="single"/>
          </w:rPr>
          <w:t>github.com</w:t>
        </w:r>
      </w:hyperlink>
    </w:p>
    <w:p w14:paraId="7DB1EB21" w14:textId="77777777" w:rsidR="00D0564D" w:rsidRPr="00D0564D" w:rsidRDefault="00D0564D" w:rsidP="00CE40F6">
      <w:pPr>
        <w:pStyle w:val="Heading1"/>
        <w:rPr>
          <w:rFonts w:eastAsia="Times New Roman"/>
        </w:rPr>
      </w:pPr>
      <w:r w:rsidRPr="00D0564D">
        <w:rPr>
          <w:rFonts w:eastAsia="Times New Roman"/>
        </w:rPr>
        <w:t>Visuals:</w:t>
      </w:r>
    </w:p>
    <w:p w14:paraId="2D9645BA"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Confirmed Cases </w:t>
      </w:r>
      <w:r w:rsidRPr="00D0564D">
        <w:rPr>
          <w:rFonts w:ascii="Times New Roman" w:eastAsia="Times New Roman" w:hAnsi="Times New Roman" w:cs="Times New Roman"/>
          <w:i/>
          <w:iCs/>
          <w:sz w:val="24"/>
          <w:szCs w:val="24"/>
        </w:rPr>
        <w:t xml:space="preserve">: </w:t>
      </w:r>
      <w:hyperlink r:id="rId21" w:anchor="!/vizhome/ConfirmedCases_15898179432520/ConfirmedCasesFinal" w:tgtFrame="_blank" w:history="1">
        <w:r w:rsidRPr="00D0564D">
          <w:rPr>
            <w:rFonts w:ascii="Times New Roman" w:eastAsia="Times New Roman" w:hAnsi="Times New Roman" w:cs="Times New Roman"/>
            <w:color w:val="0000FF"/>
            <w:sz w:val="24"/>
            <w:szCs w:val="24"/>
            <w:u w:val="single"/>
          </w:rPr>
          <w:t>https://public.tableau.com/profile/hafsaanum#!/vizhome/ConfirmedCases_15898179432520/ConfirmedCasesFinal</w:t>
        </w:r>
      </w:hyperlink>
    </w:p>
    <w:p w14:paraId="78FDCA68"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 xml:space="preserve">Death Cases: </w:t>
      </w:r>
      <w:hyperlink r:id="rId22" w:anchor="!/vizhome/ConfirmedDeaths/DeathCases" w:tgtFrame="_blank" w:history="1">
        <w:r w:rsidRPr="00D0564D">
          <w:rPr>
            <w:rFonts w:ascii="Times New Roman" w:eastAsia="Times New Roman" w:hAnsi="Times New Roman" w:cs="Times New Roman"/>
            <w:color w:val="0000FF"/>
            <w:sz w:val="24"/>
            <w:szCs w:val="24"/>
            <w:u w:val="single"/>
          </w:rPr>
          <w:t>https://public.tableau.com/profile/hafsaanum#!/vizhome/ConfirmedDeaths/DeathCases</w:t>
        </w:r>
      </w:hyperlink>
    </w:p>
    <w:p w14:paraId="3B4AEFD1"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 xml:space="preserve">Recovered Cases: </w:t>
      </w:r>
      <w:hyperlink r:id="rId23" w:anchor="!/vizhome/RecoveredCases_15899011756330/RecoveredCases" w:tgtFrame="_blank" w:history="1">
        <w:r w:rsidRPr="00D0564D">
          <w:rPr>
            <w:rFonts w:ascii="Times New Roman" w:eastAsia="Times New Roman" w:hAnsi="Times New Roman" w:cs="Times New Roman"/>
            <w:color w:val="0000FF"/>
            <w:sz w:val="24"/>
            <w:szCs w:val="24"/>
            <w:u w:val="single"/>
          </w:rPr>
          <w:t>https://public.tableau.com/profile/hafsaanum#!/vizhome/RecoveredCases_15899011756330/RecoveredCases</w:t>
        </w:r>
      </w:hyperlink>
    </w:p>
    <w:p w14:paraId="44DEFE77"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 xml:space="preserve">Suspected Cases: </w:t>
      </w:r>
      <w:hyperlink r:id="rId24" w:anchor="!/vizhome/SuspectedCases/SuspectedCases" w:tgtFrame="_blank" w:history="1">
        <w:r w:rsidRPr="00D0564D">
          <w:rPr>
            <w:rFonts w:ascii="Times New Roman" w:eastAsia="Times New Roman" w:hAnsi="Times New Roman" w:cs="Times New Roman"/>
            <w:color w:val="0000FF"/>
            <w:sz w:val="24"/>
            <w:szCs w:val="24"/>
            <w:u w:val="single"/>
          </w:rPr>
          <w:t>https://public.tableau.com/profile/hafsaanum#!/vizhome/SuspectedCases/SuspectedCases</w:t>
        </w:r>
      </w:hyperlink>
    </w:p>
    <w:p w14:paraId="39D4F765"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Tests Performed and Test Positive Cases:</w:t>
      </w:r>
      <w:hyperlink r:id="rId25" w:anchor="!/vizhome/TestsPerformed/TestsPerformed" w:tgtFrame="_blank" w:history="1">
        <w:r w:rsidRPr="00D0564D">
          <w:rPr>
            <w:rFonts w:ascii="Times New Roman" w:eastAsia="Times New Roman" w:hAnsi="Times New Roman" w:cs="Times New Roman"/>
            <w:color w:val="0000FF"/>
            <w:sz w:val="24"/>
            <w:szCs w:val="24"/>
            <w:u w:val="single"/>
          </w:rPr>
          <w:t>https://public.tableau.com/profile/hafsaanum#!/vizhome/TestsPerformed/TestsPerformed</w:t>
        </w:r>
      </w:hyperlink>
    </w:p>
    <w:p w14:paraId="3A23A134"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 xml:space="preserve">Travelers Screened: </w:t>
      </w:r>
      <w:hyperlink r:id="rId26" w:anchor="!/vizhome/TravelersScreened/TravelersScreened" w:tgtFrame="_blank" w:history="1">
        <w:r w:rsidRPr="00D0564D">
          <w:rPr>
            <w:rFonts w:ascii="Times New Roman" w:eastAsia="Times New Roman" w:hAnsi="Times New Roman" w:cs="Times New Roman"/>
            <w:color w:val="0000FF"/>
            <w:sz w:val="24"/>
            <w:szCs w:val="24"/>
            <w:u w:val="single"/>
          </w:rPr>
          <w:t>https://public.tableau.com/profile/hafsaanum#!/vizhome/TravelersScreened/TravelersScreened</w:t>
        </w:r>
      </w:hyperlink>
    </w:p>
    <w:p w14:paraId="03EC149F"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 xml:space="preserve">Returnees and Advised Quarantine: </w:t>
      </w:r>
      <w:hyperlink r:id="rId27" w:anchor="!/vizhome/ReturneesandAdvisedquarantine/ReturneesandAdvisedQuarantine_1" w:tgtFrame="_blank" w:history="1">
        <w:r w:rsidRPr="00D0564D">
          <w:rPr>
            <w:rFonts w:ascii="Times New Roman" w:eastAsia="Times New Roman" w:hAnsi="Times New Roman" w:cs="Times New Roman"/>
            <w:color w:val="0000FF"/>
            <w:sz w:val="24"/>
            <w:szCs w:val="24"/>
            <w:u w:val="single"/>
          </w:rPr>
          <w:t>https://public.tableau.com/profile/hafsaanum#!/vizhome/ReturneesandAdvisedquarantine/ReturneesandAdvisedQuarantine_1</w:t>
        </w:r>
      </w:hyperlink>
    </w:p>
    <w:p w14:paraId="12DFCB3E"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 xml:space="preserve">Hospitals Overview: </w:t>
      </w:r>
      <w:hyperlink r:id="rId28" w:anchor="!/vizhome/HospitalsOverview/HospitalsOverview" w:tgtFrame="_blank" w:history="1">
        <w:r w:rsidRPr="00D0564D">
          <w:rPr>
            <w:rFonts w:ascii="Times New Roman" w:eastAsia="Times New Roman" w:hAnsi="Times New Roman" w:cs="Times New Roman"/>
            <w:color w:val="0000FF"/>
            <w:sz w:val="24"/>
            <w:szCs w:val="24"/>
            <w:u w:val="single"/>
          </w:rPr>
          <w:t>https://public.tableau.com/profile/hafsaanum#!/vizhome/HospitalsOverview/HospitalsOverview</w:t>
        </w:r>
      </w:hyperlink>
    </w:p>
    <w:p w14:paraId="2E84B4D5"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 xml:space="preserve">Total Transmissions: </w:t>
      </w:r>
      <w:hyperlink r:id="rId29" w:anchor="!/vizhome/TotalTramsmissions/TotalTransmissions" w:tgtFrame="_blank" w:history="1">
        <w:r w:rsidRPr="00D0564D">
          <w:rPr>
            <w:rFonts w:ascii="Times New Roman" w:eastAsia="Times New Roman" w:hAnsi="Times New Roman" w:cs="Times New Roman"/>
            <w:color w:val="0000FF"/>
            <w:sz w:val="24"/>
            <w:szCs w:val="24"/>
            <w:u w:val="single"/>
          </w:rPr>
          <w:t>https://public.tableau.com/profile/hafsaanum#!/vizhome/TotalTramsmissions/TotalTransmissions</w:t>
        </w:r>
      </w:hyperlink>
    </w:p>
    <w:p w14:paraId="341A28C5"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r w:rsidRPr="00D0564D">
        <w:rPr>
          <w:rFonts w:ascii="Times New Roman" w:eastAsia="Times New Roman" w:hAnsi="Times New Roman" w:cs="Times New Roman"/>
          <w:sz w:val="24"/>
          <w:szCs w:val="24"/>
        </w:rPr>
        <w:t xml:space="preserve">Quarantine Facilities: </w:t>
      </w:r>
      <w:hyperlink r:id="rId30" w:anchor="!/vizhome/QuarantineFacilities/QuarantineFacilities" w:tgtFrame="_blank" w:history="1">
        <w:r w:rsidRPr="00D0564D">
          <w:rPr>
            <w:rFonts w:ascii="Times New Roman" w:eastAsia="Times New Roman" w:hAnsi="Times New Roman" w:cs="Times New Roman"/>
            <w:color w:val="0000FF"/>
            <w:sz w:val="24"/>
            <w:szCs w:val="24"/>
            <w:u w:val="single"/>
          </w:rPr>
          <w:t>https://public.tableau.com/profile/hafsaanum#!/vizhome/QuarantineFacilities/QuarantineFacilities</w:t>
        </w:r>
      </w:hyperlink>
    </w:p>
    <w:p w14:paraId="6A9ADBCA" w14:textId="7268A956" w:rsidR="00D0564D" w:rsidRPr="009E1E46" w:rsidRDefault="009E1E46" w:rsidP="009E1E46">
      <w:pPr>
        <w:pStyle w:val="Heading1"/>
        <w:rPr>
          <w:rFonts w:eastAsia="Times New Roman"/>
        </w:rPr>
      </w:pPr>
      <w:r w:rsidRPr="009E1E46">
        <w:rPr>
          <w:rFonts w:eastAsia="Times New Roman"/>
        </w:rPr>
        <w:t xml:space="preserve">Link to my </w:t>
      </w:r>
      <w:r w:rsidR="003B489D">
        <w:rPr>
          <w:rFonts w:eastAsia="Times New Roman"/>
        </w:rPr>
        <w:t xml:space="preserve">Published </w:t>
      </w:r>
      <w:bookmarkStart w:id="0" w:name="_GoBack"/>
      <w:bookmarkEnd w:id="0"/>
      <w:r w:rsidRPr="009E1E46">
        <w:rPr>
          <w:rFonts w:eastAsia="Times New Roman"/>
        </w:rPr>
        <w:t>Blog Post:</w:t>
      </w:r>
    </w:p>
    <w:p w14:paraId="21968541" w14:textId="53CB462E" w:rsidR="009E1E46" w:rsidRPr="00D0564D" w:rsidRDefault="009E1E46" w:rsidP="00D0564D">
      <w:pPr>
        <w:spacing w:before="100" w:beforeAutospacing="1" w:after="100" w:afterAutospacing="1"/>
        <w:rPr>
          <w:rFonts w:ascii="Times New Roman" w:eastAsia="Times New Roman" w:hAnsi="Times New Roman" w:cs="Times New Roman"/>
          <w:sz w:val="24"/>
          <w:szCs w:val="24"/>
        </w:rPr>
      </w:pPr>
      <w:r w:rsidRPr="009E1E46">
        <w:rPr>
          <w:rFonts w:ascii="Times New Roman" w:eastAsia="Times New Roman" w:hAnsi="Times New Roman" w:cs="Times New Roman"/>
          <w:sz w:val="24"/>
          <w:szCs w:val="24"/>
        </w:rPr>
        <w:t>https://medium.com/@hafsa.anumabid/an-overview-on-covid-19-in-pakistan-abe68b53906f</w:t>
      </w:r>
    </w:p>
    <w:p w14:paraId="51EEC67F" w14:textId="77777777" w:rsidR="00D0564D" w:rsidRPr="00D0564D" w:rsidRDefault="00D0564D" w:rsidP="00D0564D">
      <w:pPr>
        <w:spacing w:before="100" w:beforeAutospacing="1" w:after="100" w:afterAutospacing="1"/>
        <w:rPr>
          <w:rFonts w:ascii="Times New Roman" w:eastAsia="Times New Roman" w:hAnsi="Times New Roman" w:cs="Times New Roman"/>
          <w:sz w:val="24"/>
          <w:szCs w:val="24"/>
        </w:rPr>
      </w:pPr>
    </w:p>
    <w:p w14:paraId="1269C134" w14:textId="77777777" w:rsidR="00E61595" w:rsidRDefault="00E61595"/>
    <w:sectPr w:rsidR="00E6159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D0564D"/>
    <w:rsid w:val="001D1286"/>
    <w:rsid w:val="003B489D"/>
    <w:rsid w:val="004F75C9"/>
    <w:rsid w:val="006B12B9"/>
    <w:rsid w:val="006B56B2"/>
    <w:rsid w:val="009E1E46"/>
    <w:rsid w:val="00B53BC0"/>
    <w:rsid w:val="00CE40F6"/>
    <w:rsid w:val="00D0564D"/>
    <w:rsid w:val="00D92605"/>
    <w:rsid w:val="00E61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DBF6"/>
  <w15:docId w15:val="{85725D56-1097-4C94-B680-9C214B7D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sdException w:name="Smart Link Error" w:semiHidden="1"/>
  </w:latentStyles>
  <w:style w:type="paragraph" w:default="1" w:styleId="Normal">
    <w:name w:val="Normal"/>
    <w:uiPriority w:val="1"/>
    <w:qFormat/>
  </w:style>
  <w:style w:type="paragraph" w:styleId="Heading1">
    <w:name w:val="heading 1"/>
    <w:basedOn w:val="Normal"/>
    <w:next w:val="Normal"/>
    <w:uiPriority w:val="5"/>
    <w:qFormat/>
    <w:rsid w:val="00CE40F6"/>
    <w:pPr>
      <w:spacing w:before="200" w:after="0"/>
      <w:outlineLvl w:val="0"/>
    </w:pPr>
    <w:rPr>
      <w:rFonts w:ascii="Times New Roman" w:eastAsiaTheme="majorEastAsia" w:hAnsi="Times New Roman" w:cstheme="majorBidi"/>
      <w:b/>
      <w:bCs/>
      <w:color w:val="002060"/>
      <w:sz w:val="36"/>
      <w:szCs w:val="36"/>
    </w:rPr>
  </w:style>
  <w:style w:type="paragraph" w:styleId="Heading2">
    <w:name w:val="heading 2"/>
    <w:basedOn w:val="Normal"/>
    <w:next w:val="Normal"/>
    <w:uiPriority w:val="6"/>
    <w:qFormat/>
    <w:rsid w:val="00B53BC0"/>
    <w:pPr>
      <w:spacing w:before="200" w:after="0"/>
      <w:outlineLvl w:val="1"/>
    </w:pPr>
    <w:rPr>
      <w:rFonts w:ascii="Times New Roman" w:eastAsiaTheme="majorEastAsia" w:hAnsi="Times New Roman" w:cstheme="majorBidi"/>
      <w:b/>
      <w:bCs/>
      <w:color w:val="1F4E79" w:themeColor="accent1" w:themeShade="80"/>
      <w:sz w:val="28"/>
      <w:szCs w:val="32"/>
    </w:rPr>
  </w:style>
  <w:style w:type="paragraph" w:styleId="Heading3">
    <w:name w:val="heading 3"/>
    <w:basedOn w:val="Normal"/>
    <w:next w:val="Normal"/>
    <w:link w:val="Heading3Char"/>
    <w:uiPriority w:val="9"/>
    <w:qFormat/>
    <w:rsid w:val="00B53BC0"/>
    <w:pPr>
      <w:spacing w:before="200" w:after="0"/>
      <w:outlineLvl w:val="2"/>
    </w:pPr>
    <w:rPr>
      <w:rFonts w:ascii="Times New Roman" w:eastAsiaTheme="majorEastAsia" w:hAnsi="Times New Roman" w:cstheme="majorBidi"/>
      <w:b/>
      <w:bCs/>
      <w:color w:val="C00000"/>
      <w:sz w:val="24"/>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customStyle="1" w:styleId="Heading3Char">
    <w:name w:val="Heading 3 Char"/>
    <w:basedOn w:val="DefaultParagraphFont"/>
    <w:link w:val="Heading3"/>
    <w:uiPriority w:val="9"/>
    <w:rsid w:val="00B53BC0"/>
    <w:rPr>
      <w:rFonts w:ascii="Times New Roman" w:eastAsiaTheme="majorEastAsia" w:hAnsi="Times New Roman" w:cstheme="majorBidi"/>
      <w:b/>
      <w:bCs/>
      <w:color w:val="C00000"/>
      <w:sz w:val="24"/>
      <w:szCs w:val="28"/>
    </w:rPr>
  </w:style>
  <w:style w:type="character" w:customStyle="1" w:styleId="Heading4Char">
    <w:name w:val="Heading 4 Char"/>
    <w:basedOn w:val="DefaultParagraphFont"/>
    <w:link w:val="Heading4"/>
    <w:uiPriority w:val="9"/>
    <w:rsid w:val="00D0564D"/>
    <w:rPr>
      <w:rFonts w:asciiTheme="majorHAnsi" w:eastAsiaTheme="majorEastAsia" w:hAnsiTheme="majorHAnsi" w:cstheme="majorBidi"/>
      <w:color w:val="323E4F" w:themeColor="text2" w:themeShade="BF"/>
      <w:szCs w:val="28"/>
    </w:rPr>
  </w:style>
  <w:style w:type="paragraph" w:customStyle="1" w:styleId="graf">
    <w:name w:val="graf"/>
    <w:basedOn w:val="Normal"/>
    <w:rsid w:val="00D0564D"/>
    <w:pPr>
      <w:spacing w:before="100" w:beforeAutospacing="1" w:after="100" w:afterAutospacing="1"/>
    </w:pPr>
    <w:rPr>
      <w:rFonts w:ascii="Times New Roman" w:eastAsia="Times New Roman" w:hAnsi="Times New Roman" w:cs="Times New Roman"/>
      <w:sz w:val="24"/>
      <w:szCs w:val="24"/>
    </w:rPr>
  </w:style>
  <w:style w:type="character" w:customStyle="1" w:styleId="graf-dropcap">
    <w:name w:val="graf-dropcap"/>
    <w:basedOn w:val="DefaultParagraphFont"/>
    <w:rsid w:val="00D0564D"/>
  </w:style>
  <w:style w:type="character" w:styleId="Hyperlink">
    <w:name w:val="Hyperlink"/>
    <w:basedOn w:val="DefaultParagraphFont"/>
    <w:uiPriority w:val="99"/>
    <w:semiHidden/>
    <w:unhideWhenUsed/>
    <w:rsid w:val="00D056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5496">
      <w:bodyDiv w:val="1"/>
      <w:marLeft w:val="0"/>
      <w:marRight w:val="0"/>
      <w:marTop w:val="0"/>
      <w:marBottom w:val="0"/>
      <w:divBdr>
        <w:top w:val="none" w:sz="0" w:space="0" w:color="auto"/>
        <w:left w:val="none" w:sz="0" w:space="0" w:color="auto"/>
        <w:bottom w:val="none" w:sz="0" w:space="0" w:color="auto"/>
        <w:right w:val="none" w:sz="0" w:space="0" w:color="auto"/>
      </w:divBdr>
      <w:divsChild>
        <w:div w:id="80951280">
          <w:blockQuote w:val="1"/>
          <w:marLeft w:val="720"/>
          <w:marRight w:val="720"/>
          <w:marTop w:val="100"/>
          <w:marBottom w:val="100"/>
          <w:divBdr>
            <w:top w:val="none" w:sz="0" w:space="0" w:color="auto"/>
            <w:left w:val="none" w:sz="0" w:space="0" w:color="auto"/>
            <w:bottom w:val="none" w:sz="0" w:space="0" w:color="auto"/>
            <w:right w:val="none" w:sz="0" w:space="0" w:color="auto"/>
          </w:divBdr>
        </w:div>
        <w:div w:id="316611000">
          <w:marLeft w:val="0"/>
          <w:marRight w:val="0"/>
          <w:marTop w:val="0"/>
          <w:marBottom w:val="0"/>
          <w:divBdr>
            <w:top w:val="none" w:sz="0" w:space="0" w:color="auto"/>
            <w:left w:val="none" w:sz="0" w:space="0" w:color="auto"/>
            <w:bottom w:val="none" w:sz="0" w:space="0" w:color="auto"/>
            <w:right w:val="none" w:sz="0" w:space="0" w:color="auto"/>
          </w:divBdr>
        </w:div>
        <w:div w:id="10696157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ublic.tableau.com/profile/hafsaanum" TargetMode="External"/><Relationship Id="rId3" Type="http://schemas.openxmlformats.org/officeDocument/2006/relationships/customXml" Target="../customXml/item3.xml"/><Relationship Id="rId21" Type="http://schemas.openxmlformats.org/officeDocument/2006/relationships/hyperlink" Target="https://public.tableau.com/profile/hafsaanum"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ublic.tableau.com/profile/hafsaanu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github.com/Hafsa-Anum/Covid19-DSPROJECT-Hafsa-Anum" TargetMode="External"/><Relationship Id="rId29" Type="http://schemas.openxmlformats.org/officeDocument/2006/relationships/hyperlink" Target="https://public.tableau.com/profile/hafsaanu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public.tableau.com/profile/hafsaanum" TargetMode="External"/><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public.tableau.com/profile/hafsaanum" TargetMode="External"/><Relationship Id="rId28" Type="http://schemas.openxmlformats.org/officeDocument/2006/relationships/hyperlink" Target="https://public.tableau.com/profile/hafsaanum" TargetMode="External"/><Relationship Id="rId10" Type="http://schemas.openxmlformats.org/officeDocument/2006/relationships/image" Target="media/image3.png"/><Relationship Id="rId19" Type="http://schemas.openxmlformats.org/officeDocument/2006/relationships/hyperlink" Target="https://www.kaggle.com/mesumraza/corona-virus-pakistan-dataset-2020"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ublic.tableau.com/profile/hafsaanum" TargetMode="External"/><Relationship Id="rId27" Type="http://schemas.openxmlformats.org/officeDocument/2006/relationships/hyperlink" Target="https://public.tableau.com/profile/hafsaanum" TargetMode="External"/><Relationship Id="rId30" Type="http://schemas.openxmlformats.org/officeDocument/2006/relationships/hyperlink" Target="https://public.tableau.com/profile/hafsaanum" TargetMode="Externa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6D960458-F140-4D9E-B521-6D75F530D428}"/>
      </w:docPartPr>
      <w:docPartBody>
        <w:p w:rsidR="00000000" w:rsidRDefault="00A12D7D">
          <w:r w:rsidRPr="001266B6">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7D"/>
    <w:rsid w:val="002B3B43"/>
    <w:rsid w:val="00A1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2D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An Overview on COVID-19 in Pakistan</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Template>
  <TotalTime>100</TotalTime>
  <Pages>1</Pages>
  <Words>3198</Words>
  <Characters>18234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hafsa.anumabid@gmail.com</cp:lastModifiedBy>
  <cp:revision>6</cp:revision>
  <dcterms:created xsi:type="dcterms:W3CDTF">2020-06-08T14:53:00Z</dcterms:created>
  <dcterms:modified xsi:type="dcterms:W3CDTF">2020-06-08T16:34:00Z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